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Title"/>
        <w:tag w:val=""/>
        <w:id w:val="-2083365999"/>
        <w:placeholder>
          <w:docPart w:val="72BC495098324B0988BA2E52C7DB11B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61ECE065" w14:textId="4C152504" w:rsidR="0062609E" w:rsidRDefault="00773EDD" w:rsidP="000514C2">
          <w:pPr>
            <w:pStyle w:val="Title"/>
          </w:pPr>
          <w:r>
            <w:t>Exam 2</w:t>
          </w:r>
          <w:r w:rsidR="008A792D">
            <w:t xml:space="preserve"> - R Section</w:t>
          </w:r>
        </w:p>
      </w:sdtContent>
    </w:sdt>
    <w:p w14:paraId="4115AF5C" w14:textId="77777777" w:rsidR="00773EDD" w:rsidRDefault="00773EDD" w:rsidP="00E41B8B">
      <w:pPr>
        <w:pStyle w:val="ListNumber1"/>
        <w:numPr>
          <w:ilvl w:val="0"/>
          <w:numId w:val="0"/>
        </w:numPr>
        <w:ind w:left="360" w:hanging="360"/>
        <w:rPr>
          <w:b/>
        </w:rPr>
      </w:pPr>
    </w:p>
    <w:p w14:paraId="77F5410C" w14:textId="77777777" w:rsidR="00773EDD" w:rsidRDefault="00773EDD" w:rsidP="00E41B8B">
      <w:pPr>
        <w:pStyle w:val="ListNumber1"/>
        <w:numPr>
          <w:ilvl w:val="0"/>
          <w:numId w:val="0"/>
        </w:numPr>
        <w:ind w:left="360" w:hanging="360"/>
        <w:rPr>
          <w:b/>
        </w:rPr>
      </w:pPr>
    </w:p>
    <w:p w14:paraId="16CD6764" w14:textId="77777777" w:rsidR="00773EDD" w:rsidRDefault="00773EDD" w:rsidP="00E41B8B">
      <w:pPr>
        <w:pStyle w:val="ListNumber1"/>
        <w:numPr>
          <w:ilvl w:val="0"/>
          <w:numId w:val="0"/>
        </w:numPr>
        <w:ind w:left="360" w:hanging="360"/>
        <w:rPr>
          <w:b/>
        </w:rPr>
      </w:pPr>
    </w:p>
    <w:p w14:paraId="14D90D5B" w14:textId="3A502287" w:rsidR="00036F18" w:rsidRPr="00641118" w:rsidRDefault="00036F18" w:rsidP="00036F18">
      <w:pPr>
        <w:pStyle w:val="ListBullet1"/>
        <w:rPr>
          <w:b/>
        </w:rPr>
      </w:pPr>
      <w:r w:rsidRPr="00641118">
        <w:rPr>
          <w:b/>
        </w:rPr>
        <w:t xml:space="preserve">You have to submit </w:t>
      </w:r>
      <w:r w:rsidR="008A792D">
        <w:rPr>
          <w:b/>
        </w:rPr>
        <w:t>the R programming files and all figures</w:t>
      </w:r>
      <w:r w:rsidRPr="00641118">
        <w:rPr>
          <w:b/>
        </w:rPr>
        <w:t>.</w:t>
      </w:r>
    </w:p>
    <w:p w14:paraId="65E215AD" w14:textId="13D27EAD" w:rsidR="00036F18" w:rsidRDefault="008A792D" w:rsidP="00036F18">
      <w:pPr>
        <w:pStyle w:val="ListBullet1"/>
      </w:pPr>
      <w:r>
        <w:t>You are not allowed to communicate with anyone else in person or online.</w:t>
      </w:r>
    </w:p>
    <w:p w14:paraId="6EE55C39" w14:textId="6144F6DE" w:rsidR="00CE74BC" w:rsidRDefault="00CE74BC" w:rsidP="00036F18">
      <w:pPr>
        <w:pStyle w:val="ListBullet1"/>
      </w:pPr>
      <w:r>
        <w:t>Do not manually process the data on the original files as it will not be credited.</w:t>
      </w:r>
    </w:p>
    <w:p w14:paraId="61042EE2" w14:textId="77777777" w:rsidR="00773EDD" w:rsidRDefault="00773EDD" w:rsidP="00E41B8B">
      <w:pPr>
        <w:pStyle w:val="ListNumber1"/>
        <w:numPr>
          <w:ilvl w:val="0"/>
          <w:numId w:val="0"/>
        </w:numPr>
        <w:ind w:left="360" w:hanging="360"/>
        <w:rPr>
          <w:b/>
        </w:rPr>
      </w:pPr>
    </w:p>
    <w:p w14:paraId="78877FD8" w14:textId="77777777" w:rsidR="00773EDD" w:rsidRDefault="00773EDD" w:rsidP="00E41B8B">
      <w:pPr>
        <w:pStyle w:val="ListNumber1"/>
        <w:numPr>
          <w:ilvl w:val="0"/>
          <w:numId w:val="0"/>
        </w:numPr>
        <w:ind w:left="360" w:hanging="360"/>
        <w:rPr>
          <w:b/>
        </w:rPr>
      </w:pPr>
    </w:p>
    <w:p w14:paraId="01408951" w14:textId="77777777" w:rsidR="00773EDD" w:rsidRDefault="00773EDD" w:rsidP="00E41B8B">
      <w:pPr>
        <w:pStyle w:val="ListNumber1"/>
        <w:numPr>
          <w:ilvl w:val="0"/>
          <w:numId w:val="0"/>
        </w:numPr>
        <w:ind w:left="360" w:hanging="360"/>
        <w:rPr>
          <w:b/>
        </w:rPr>
      </w:pPr>
    </w:p>
    <w:p w14:paraId="23E0A80B" w14:textId="77777777" w:rsidR="00773EDD" w:rsidRDefault="00773EDD" w:rsidP="00E41B8B">
      <w:pPr>
        <w:pStyle w:val="ListNumber1"/>
        <w:numPr>
          <w:ilvl w:val="0"/>
          <w:numId w:val="0"/>
        </w:numPr>
        <w:ind w:left="360" w:hanging="360"/>
        <w:rPr>
          <w:b/>
        </w:rPr>
      </w:pPr>
    </w:p>
    <w:p w14:paraId="7C9B69A3" w14:textId="77777777" w:rsidR="00773EDD" w:rsidRDefault="00773EDD" w:rsidP="00E41B8B">
      <w:pPr>
        <w:pStyle w:val="ListNumber1"/>
        <w:numPr>
          <w:ilvl w:val="0"/>
          <w:numId w:val="0"/>
        </w:numPr>
        <w:ind w:left="360" w:hanging="360"/>
        <w:rPr>
          <w:b/>
        </w:rPr>
      </w:pPr>
    </w:p>
    <w:p w14:paraId="5C67E797" w14:textId="77777777" w:rsidR="00773EDD" w:rsidRDefault="00773EDD" w:rsidP="00D32F7C">
      <w:pPr>
        <w:pStyle w:val="ListNumber1"/>
        <w:numPr>
          <w:ilvl w:val="0"/>
          <w:numId w:val="0"/>
        </w:numPr>
        <w:rPr>
          <w:b/>
        </w:rPr>
      </w:pPr>
    </w:p>
    <w:p w14:paraId="54556B3E" w14:textId="2F495F39" w:rsidR="00CC29F2" w:rsidRPr="00CC29F2" w:rsidRDefault="00773EDD" w:rsidP="00CC29F2">
      <w:pPr>
        <w:pStyle w:val="ListNumber1"/>
        <w:numPr>
          <w:ilvl w:val="0"/>
          <w:numId w:val="0"/>
        </w:numPr>
        <w:ind w:left="360" w:hanging="360"/>
        <w:rPr>
          <w:b/>
        </w:rPr>
      </w:pPr>
      <w:r>
        <w:br w:type="page"/>
      </w:r>
    </w:p>
    <w:p w14:paraId="00F7E53E" w14:textId="2CD6E0CE" w:rsidR="006164D9" w:rsidRDefault="008A792D" w:rsidP="006164D9">
      <w:pPr>
        <w:pStyle w:val="Heading1"/>
        <w:rPr>
          <w:color w:val="auto"/>
        </w:rPr>
      </w:pPr>
      <w:r>
        <w:rPr>
          <w:color w:val="auto"/>
        </w:rPr>
        <w:lastRenderedPageBreak/>
        <w:t xml:space="preserve">R </w:t>
      </w:r>
      <w:r w:rsidR="00C01ED6" w:rsidRPr="00D32F7C">
        <w:rPr>
          <w:color w:val="auto"/>
        </w:rPr>
        <w:t>Problem 1</w:t>
      </w:r>
      <w:r w:rsidR="00223163">
        <w:rPr>
          <w:color w:val="auto"/>
        </w:rPr>
        <w:t xml:space="preserve"> </w:t>
      </w:r>
    </w:p>
    <w:p w14:paraId="6C357BA2" w14:textId="2C126220" w:rsidR="008A792D" w:rsidRDefault="008A792D" w:rsidP="008A792D">
      <w:pPr>
        <w:pStyle w:val="BodyText"/>
      </w:pPr>
      <w:r>
        <w:t>In the file “R_problem1.csv”, you are given the observations every day where you take seven measurements for twenty days.</w:t>
      </w:r>
    </w:p>
    <w:p w14:paraId="54AF80EF" w14:textId="5963CB5D" w:rsidR="00CE74BC" w:rsidRDefault="00CE74BC" w:rsidP="00CE74BC">
      <w:pPr>
        <w:pStyle w:val="BodyText"/>
        <w:numPr>
          <w:ilvl w:val="0"/>
          <w:numId w:val="22"/>
        </w:numPr>
      </w:pPr>
      <w:r>
        <w:t xml:space="preserve">Develop R codes to read the file, do data preprocessing if necessary, establish reliable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and </w:t>
      </w:r>
      <m:oMath>
        <m:r>
          <w:rPr>
            <w:rFonts w:ascii="Cambria Math" w:hAnsi="Cambria Math"/>
          </w:rPr>
          <m:t>R</m:t>
        </m:r>
      </m:oMath>
      <w:r>
        <w:t xml:space="preserve"> charts.</w:t>
      </w:r>
    </w:p>
    <w:p w14:paraId="66072A5B" w14:textId="5009C968" w:rsidR="00CE74BC" w:rsidRDefault="00CE74BC" w:rsidP="00CE74BC">
      <w:pPr>
        <w:pStyle w:val="BodyText"/>
        <w:numPr>
          <w:ilvl w:val="0"/>
          <w:numId w:val="22"/>
        </w:numPr>
      </w:pPr>
      <w:r>
        <w:t xml:space="preserve">Save </w:t>
      </w:r>
      <w:r w:rsidR="00AD52B2">
        <w:t xml:space="preserve">the R codes and </w:t>
      </w:r>
      <w:r>
        <w:t>the control chart fi</w:t>
      </w:r>
      <w:r w:rsidR="00E5660D">
        <w:t>gures</w:t>
      </w:r>
      <w:r w:rsidR="00AD52B2">
        <w:t>, named with “R1-code-[your name].R” and “R1-xbar-[your name].</w:t>
      </w:r>
      <w:proofErr w:type="spellStart"/>
      <w:r w:rsidR="00AD52B2">
        <w:t>png</w:t>
      </w:r>
      <w:proofErr w:type="spellEnd"/>
      <w:r w:rsidR="00AD52B2">
        <w:t>” and “R1-R-[your name].</w:t>
      </w:r>
      <w:proofErr w:type="spellStart"/>
      <w:r w:rsidR="00AD52B2">
        <w:t>png</w:t>
      </w:r>
      <w:proofErr w:type="spellEnd"/>
      <w:r w:rsidR="00AD52B2">
        <w:t>”.</w:t>
      </w:r>
    </w:p>
    <w:p w14:paraId="76B7C0F1" w14:textId="41DA922C" w:rsidR="00CE74BC" w:rsidRDefault="00CE74BC" w:rsidP="00CE74BC">
      <w:pPr>
        <w:pStyle w:val="BodyText"/>
      </w:pPr>
      <w:r>
        <w:t>You are supposed to uploa</w:t>
      </w:r>
      <w:r w:rsidR="00AD52B2">
        <w:t>d one file for R coding and two</w:t>
      </w:r>
      <w:r>
        <w:t xml:space="preserve"> files for the control charts.</w:t>
      </w:r>
    </w:p>
    <w:p w14:paraId="2B393DFB" w14:textId="77777777" w:rsidR="00CE74BC" w:rsidRDefault="00CE74BC" w:rsidP="00CE74BC">
      <w:pPr>
        <w:pStyle w:val="BodyText"/>
      </w:pPr>
    </w:p>
    <w:p w14:paraId="4E0B9C0D" w14:textId="77777777" w:rsidR="00CE74BC" w:rsidRDefault="00CE74BC" w:rsidP="00CE74BC">
      <w:pPr>
        <w:pStyle w:val="BodyText"/>
      </w:pPr>
    </w:p>
    <w:p w14:paraId="2E6E7EB5" w14:textId="77777777" w:rsidR="00CE74BC" w:rsidRDefault="00CE74BC" w:rsidP="00CE74BC">
      <w:pPr>
        <w:pStyle w:val="BodyText"/>
      </w:pPr>
    </w:p>
    <w:p w14:paraId="5FFFB361" w14:textId="77777777" w:rsidR="00CE74BC" w:rsidRDefault="00CE74BC" w:rsidP="00CE74BC">
      <w:pPr>
        <w:pStyle w:val="BodyText"/>
      </w:pPr>
    </w:p>
    <w:p w14:paraId="6F9170F8" w14:textId="77777777" w:rsidR="00CE74BC" w:rsidRDefault="00CE74BC" w:rsidP="00CE74BC">
      <w:pPr>
        <w:pStyle w:val="BodyText"/>
      </w:pPr>
    </w:p>
    <w:p w14:paraId="120F93BF" w14:textId="77777777" w:rsidR="000C6C8C" w:rsidRDefault="000C6C8C" w:rsidP="00CE74BC">
      <w:pPr>
        <w:pStyle w:val="BodyText"/>
      </w:pPr>
    </w:p>
    <w:p w14:paraId="39A7C70A" w14:textId="2CD28063" w:rsidR="00CE74BC" w:rsidRPr="00CE74BC" w:rsidRDefault="00CE74BC" w:rsidP="00CE74BC">
      <w:pPr>
        <w:pStyle w:val="Heading1"/>
        <w:rPr>
          <w:color w:val="auto"/>
        </w:rPr>
      </w:pPr>
      <w:r w:rsidRPr="00CE74BC">
        <w:rPr>
          <w:color w:val="auto"/>
        </w:rPr>
        <w:t>R problem 2</w:t>
      </w:r>
    </w:p>
    <w:p w14:paraId="748BA8AA" w14:textId="103CD5A1" w:rsidR="00CE74BC" w:rsidRDefault="00CE74BC" w:rsidP="00CE74BC">
      <w:pPr>
        <w:pStyle w:val="BodyText"/>
      </w:pPr>
      <w:r>
        <w:t xml:space="preserve">In the file “R_problem2.csv”, you </w:t>
      </w:r>
      <w:r w:rsidR="00531699">
        <w:t>are monitoring the defective cells of PV panels from samples taken from different lots. The data has variable sample size due to the variable size of the lots.</w:t>
      </w:r>
    </w:p>
    <w:p w14:paraId="1CAE1217" w14:textId="6D02272A" w:rsidR="00531699" w:rsidRDefault="00531699" w:rsidP="00531699">
      <w:pPr>
        <w:pStyle w:val="BodyText"/>
        <w:numPr>
          <w:ilvl w:val="0"/>
          <w:numId w:val="23"/>
        </w:numPr>
      </w:pPr>
      <w:r>
        <w:t xml:space="preserve">Develop R codes to read the file, do data preprocessing if necessary, </w:t>
      </w:r>
      <w:proofErr w:type="gramStart"/>
      <w:r>
        <w:t xml:space="preserve">establish reliable </w:t>
      </w:r>
      <m:oMath>
        <m:r>
          <w:rPr>
            <w:rFonts w:ascii="Cambria Math" w:hAnsi="Cambria Math"/>
          </w:rPr>
          <m:t>p</m:t>
        </m:r>
      </m:oMath>
      <w:r w:rsidR="000307F8">
        <w:t xml:space="preserve"> chart, </w:t>
      </w:r>
      <w:r>
        <w:t xml:space="preserve">reliable </w:t>
      </w:r>
      <m:oMath>
        <m:r>
          <w:rPr>
            <w:rFonts w:ascii="Cambria Math" w:hAnsi="Cambria Math"/>
          </w:rPr>
          <m:t>np</m:t>
        </m:r>
      </m:oMath>
      <w:r>
        <w:t xml:space="preserve"> chart</w:t>
      </w:r>
      <w:r w:rsidR="000307F8">
        <w:t xml:space="preserve"> and</w:t>
      </w:r>
      <w:r w:rsidR="000307F8">
        <w:t xml:space="preserve"> reliable </w:t>
      </w:r>
      <m:oMath>
        <m:r>
          <w:rPr>
            <w:rFonts w:ascii="Cambria Math" w:hAnsi="Cambria Math"/>
          </w:rPr>
          <m:t>u</m:t>
        </m:r>
      </m:oMath>
      <w:proofErr w:type="gramEnd"/>
      <w:r w:rsidR="000307F8">
        <w:t xml:space="preserve"> chart</w:t>
      </w:r>
      <w:r>
        <w:t>.</w:t>
      </w:r>
    </w:p>
    <w:p w14:paraId="5CF8AFE8" w14:textId="7696C4BE" w:rsidR="00531699" w:rsidRDefault="00531699" w:rsidP="00E5660D">
      <w:pPr>
        <w:pStyle w:val="BodyText"/>
        <w:numPr>
          <w:ilvl w:val="0"/>
          <w:numId w:val="23"/>
        </w:numPr>
      </w:pPr>
      <w:r>
        <w:t>Save the control chart figures under both settings in (a)</w:t>
      </w:r>
      <w:r w:rsidR="00E5660D">
        <w:t>, named with “R2-code-[your name].R” and “R2-p-[your name].</w:t>
      </w:r>
      <w:proofErr w:type="spellStart"/>
      <w:r w:rsidR="00E5660D">
        <w:t>p</w:t>
      </w:r>
      <w:r w:rsidR="000307F8">
        <w:t>ng</w:t>
      </w:r>
      <w:proofErr w:type="spellEnd"/>
      <w:r w:rsidR="000307F8">
        <w:t>” and “R2-np-[your name].</w:t>
      </w:r>
      <w:proofErr w:type="spellStart"/>
      <w:r w:rsidR="000307F8">
        <w:t>png</w:t>
      </w:r>
      <w:proofErr w:type="spellEnd"/>
      <w:r w:rsidR="000307F8">
        <w:t>”</w:t>
      </w:r>
      <w:r w:rsidR="000307F8" w:rsidRPr="000307F8">
        <w:t xml:space="preserve"> </w:t>
      </w:r>
      <w:r w:rsidR="000307F8">
        <w:t>and “R2-u</w:t>
      </w:r>
      <w:r w:rsidR="000307F8">
        <w:t>-[your name].</w:t>
      </w:r>
      <w:proofErr w:type="spellStart"/>
      <w:r w:rsidR="000307F8">
        <w:t>png</w:t>
      </w:r>
      <w:proofErr w:type="spellEnd"/>
      <w:r w:rsidR="000307F8">
        <w:t>”.</w:t>
      </w:r>
    </w:p>
    <w:p w14:paraId="4B812FEC" w14:textId="4589FA57" w:rsidR="00531699" w:rsidRDefault="00531699" w:rsidP="00531699">
      <w:pPr>
        <w:pStyle w:val="BodyText"/>
      </w:pPr>
      <w:r>
        <w:t>You are supposed to uploa</w:t>
      </w:r>
      <w:r w:rsidR="000307F8">
        <w:t xml:space="preserve">d one file for R coding and three </w:t>
      </w:r>
      <w:r>
        <w:t>files for the control charts.</w:t>
      </w:r>
    </w:p>
    <w:p w14:paraId="353DBDFB" w14:textId="77777777" w:rsidR="00531699" w:rsidRPr="008A792D" w:rsidRDefault="00531699" w:rsidP="00CE74BC">
      <w:pPr>
        <w:pStyle w:val="BodyText"/>
      </w:pPr>
      <w:bookmarkStart w:id="0" w:name="_GoBack"/>
      <w:bookmarkEnd w:id="0"/>
    </w:p>
    <w:sectPr w:rsidR="00531699" w:rsidRPr="008A792D" w:rsidSect="00335C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91BE2B" w14:textId="77777777" w:rsidR="009F7E91" w:rsidRDefault="009F7E91">
      <w:pPr>
        <w:spacing w:after="0"/>
      </w:pPr>
      <w:r>
        <w:separator/>
      </w:r>
    </w:p>
  </w:endnote>
  <w:endnote w:type="continuationSeparator" w:id="0">
    <w:p w14:paraId="6FF20758" w14:textId="77777777" w:rsidR="009F7E91" w:rsidRDefault="009F7E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6D72D6" w14:textId="77777777" w:rsidR="00C61D04" w:rsidRDefault="00C61D04" w:rsidP="001B34E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DB343E" w14:textId="77777777" w:rsidR="00C61D04" w:rsidRDefault="00C61D04" w:rsidP="001B34E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FEAE84" w14:textId="284D3B1C" w:rsidR="00C61D04" w:rsidRPr="00120232" w:rsidRDefault="00C61D04" w:rsidP="00120232">
    <w:pPr>
      <w:pStyle w:val="Footer"/>
      <w:jc w:val="right"/>
      <w:rPr>
        <w:rFonts w:ascii="Calibri" w:hAnsi="Calibri"/>
        <w:szCs w:val="22"/>
      </w:rPr>
    </w:pPr>
    <w:r w:rsidRPr="00120232">
      <w:rPr>
        <w:rFonts w:ascii="Calibri" w:hAnsi="Calibri"/>
        <w:szCs w:val="22"/>
      </w:rPr>
      <w:t xml:space="preserve">Page </w:t>
    </w:r>
    <w:r w:rsidRPr="00120232">
      <w:rPr>
        <w:rFonts w:ascii="Calibri" w:hAnsi="Calibri"/>
        <w:b/>
        <w:bCs/>
        <w:szCs w:val="22"/>
      </w:rPr>
      <w:fldChar w:fldCharType="begin"/>
    </w:r>
    <w:r w:rsidRPr="00120232">
      <w:rPr>
        <w:rFonts w:ascii="Calibri" w:hAnsi="Calibri"/>
        <w:b/>
        <w:bCs/>
        <w:szCs w:val="22"/>
      </w:rPr>
      <w:instrText xml:space="preserve"> PAGE </w:instrText>
    </w:r>
    <w:r w:rsidRPr="00120232">
      <w:rPr>
        <w:rFonts w:ascii="Calibri" w:hAnsi="Calibri"/>
        <w:b/>
        <w:bCs/>
        <w:szCs w:val="22"/>
      </w:rPr>
      <w:fldChar w:fldCharType="separate"/>
    </w:r>
    <w:r w:rsidR="000307F8">
      <w:rPr>
        <w:rFonts w:ascii="Calibri" w:hAnsi="Calibri"/>
        <w:b/>
        <w:bCs/>
        <w:noProof/>
        <w:szCs w:val="22"/>
      </w:rPr>
      <w:t>2</w:t>
    </w:r>
    <w:r w:rsidRPr="00120232">
      <w:rPr>
        <w:rFonts w:ascii="Calibri" w:hAnsi="Calibri"/>
        <w:b/>
        <w:bCs/>
        <w:szCs w:val="22"/>
      </w:rPr>
      <w:fldChar w:fldCharType="end"/>
    </w:r>
    <w:r w:rsidRPr="00120232">
      <w:rPr>
        <w:rFonts w:ascii="Calibri" w:hAnsi="Calibri"/>
        <w:szCs w:val="22"/>
      </w:rPr>
      <w:t xml:space="preserve"> of </w:t>
    </w:r>
    <w:r w:rsidRPr="00120232">
      <w:rPr>
        <w:rFonts w:ascii="Calibri" w:hAnsi="Calibri"/>
        <w:b/>
        <w:bCs/>
        <w:szCs w:val="22"/>
      </w:rPr>
      <w:fldChar w:fldCharType="begin"/>
    </w:r>
    <w:r w:rsidRPr="00120232">
      <w:rPr>
        <w:rFonts w:ascii="Calibri" w:hAnsi="Calibri"/>
        <w:b/>
        <w:bCs/>
        <w:szCs w:val="22"/>
      </w:rPr>
      <w:instrText xml:space="preserve"> NUMPAGES  </w:instrText>
    </w:r>
    <w:r w:rsidRPr="00120232">
      <w:rPr>
        <w:rFonts w:ascii="Calibri" w:hAnsi="Calibri"/>
        <w:b/>
        <w:bCs/>
        <w:szCs w:val="22"/>
      </w:rPr>
      <w:fldChar w:fldCharType="separate"/>
    </w:r>
    <w:r w:rsidR="000307F8">
      <w:rPr>
        <w:rFonts w:ascii="Calibri" w:hAnsi="Calibri"/>
        <w:b/>
        <w:bCs/>
        <w:noProof/>
        <w:szCs w:val="22"/>
      </w:rPr>
      <w:t>2</w:t>
    </w:r>
    <w:r w:rsidRPr="00120232">
      <w:rPr>
        <w:rFonts w:ascii="Calibri" w:hAnsi="Calibri"/>
        <w:b/>
        <w:bCs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C29223" w14:textId="0AB6BCA5" w:rsidR="00C61D04" w:rsidRPr="00120232" w:rsidRDefault="00C61D04" w:rsidP="00120232">
    <w:pPr>
      <w:pStyle w:val="Footer"/>
      <w:jc w:val="right"/>
      <w:rPr>
        <w:rFonts w:ascii="Calibri" w:hAnsi="Calibri"/>
      </w:rPr>
    </w:pPr>
    <w:r w:rsidRPr="00120232">
      <w:rPr>
        <w:rFonts w:ascii="Calibri" w:hAnsi="Calibri"/>
      </w:rPr>
      <w:t xml:space="preserve">Page </w:t>
    </w:r>
    <w:r w:rsidRPr="00120232">
      <w:rPr>
        <w:rFonts w:ascii="Calibri" w:hAnsi="Calibri"/>
        <w:b/>
        <w:bCs/>
      </w:rPr>
      <w:fldChar w:fldCharType="begin"/>
    </w:r>
    <w:r w:rsidRPr="00120232">
      <w:rPr>
        <w:rFonts w:ascii="Calibri" w:hAnsi="Calibri"/>
        <w:b/>
        <w:bCs/>
      </w:rPr>
      <w:instrText xml:space="preserve"> PAGE </w:instrText>
    </w:r>
    <w:r w:rsidRPr="00120232">
      <w:rPr>
        <w:rFonts w:ascii="Calibri" w:hAnsi="Calibri"/>
        <w:b/>
        <w:bCs/>
      </w:rPr>
      <w:fldChar w:fldCharType="separate"/>
    </w:r>
    <w:r w:rsidR="000307F8">
      <w:rPr>
        <w:rFonts w:ascii="Calibri" w:hAnsi="Calibri"/>
        <w:b/>
        <w:bCs/>
        <w:noProof/>
      </w:rPr>
      <w:t>1</w:t>
    </w:r>
    <w:r w:rsidRPr="00120232">
      <w:rPr>
        <w:rFonts w:ascii="Calibri" w:hAnsi="Calibri"/>
        <w:b/>
        <w:bCs/>
      </w:rPr>
      <w:fldChar w:fldCharType="end"/>
    </w:r>
    <w:r w:rsidRPr="00120232">
      <w:rPr>
        <w:rFonts w:ascii="Calibri" w:hAnsi="Calibri"/>
      </w:rPr>
      <w:t xml:space="preserve"> of </w:t>
    </w:r>
    <w:r w:rsidRPr="00120232">
      <w:rPr>
        <w:rFonts w:ascii="Calibri" w:hAnsi="Calibri"/>
        <w:b/>
        <w:bCs/>
      </w:rPr>
      <w:fldChar w:fldCharType="begin"/>
    </w:r>
    <w:r w:rsidRPr="00120232">
      <w:rPr>
        <w:rFonts w:ascii="Calibri" w:hAnsi="Calibri"/>
        <w:b/>
        <w:bCs/>
      </w:rPr>
      <w:instrText xml:space="preserve"> NUMPAGES  </w:instrText>
    </w:r>
    <w:r w:rsidRPr="00120232">
      <w:rPr>
        <w:rFonts w:ascii="Calibri" w:hAnsi="Calibri"/>
        <w:b/>
        <w:bCs/>
      </w:rPr>
      <w:fldChar w:fldCharType="separate"/>
    </w:r>
    <w:r w:rsidR="000307F8">
      <w:rPr>
        <w:rFonts w:ascii="Calibri" w:hAnsi="Calibri"/>
        <w:b/>
        <w:bCs/>
        <w:noProof/>
      </w:rPr>
      <w:t>2</w:t>
    </w:r>
    <w:r w:rsidRPr="00120232">
      <w:rPr>
        <w:rFonts w:ascii="Calibri" w:hAnsi="Calibr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FC7A89" w14:textId="77777777" w:rsidR="009F7E91" w:rsidRDefault="009F7E91">
      <w:pPr>
        <w:spacing w:after="0"/>
      </w:pPr>
      <w:r>
        <w:separator/>
      </w:r>
    </w:p>
  </w:footnote>
  <w:footnote w:type="continuationSeparator" w:id="0">
    <w:p w14:paraId="7FC424A6" w14:textId="77777777" w:rsidR="009F7E91" w:rsidRDefault="009F7E9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DC5A50" w14:textId="77777777" w:rsidR="004E66F2" w:rsidRDefault="004E66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3464"/>
      <w:gridCol w:w="1123"/>
      <w:gridCol w:w="1030"/>
      <w:gridCol w:w="2176"/>
      <w:gridCol w:w="853"/>
    </w:tblGrid>
    <w:tr w:rsidR="00C61D04" w14:paraId="5F7D4D85" w14:textId="77777777" w:rsidTr="0009300A">
      <w:tc>
        <w:tcPr>
          <w:tcW w:w="3330" w:type="dxa"/>
          <w:vAlign w:val="bottom"/>
        </w:tcPr>
        <w:p w14:paraId="205701E9" w14:textId="6BF3059D" w:rsidR="00C61D04" w:rsidRPr="0009300A" w:rsidRDefault="00C61D04" w:rsidP="0009300A">
          <w:pPr>
            <w:pStyle w:val="TableText"/>
            <w:rPr>
              <w:rFonts w:ascii="Calibri" w:hAnsi="Calibri"/>
              <w:b/>
              <w:sz w:val="16"/>
            </w:rPr>
          </w:pPr>
          <w:r>
            <w:rPr>
              <w:rFonts w:ascii="Calibri" w:hAnsi="Calibri"/>
              <w:b/>
              <w:sz w:val="16"/>
            </w:rPr>
            <w:t>Document:</w:t>
          </w:r>
        </w:p>
      </w:tc>
      <w:tc>
        <w:tcPr>
          <w:tcW w:w="1080" w:type="dxa"/>
          <w:vAlign w:val="bottom"/>
        </w:tcPr>
        <w:p w14:paraId="44F11A11" w14:textId="77777777" w:rsidR="00C61D04" w:rsidRPr="00120232" w:rsidRDefault="00C61D04" w:rsidP="0009300A">
          <w:pPr>
            <w:pStyle w:val="TableText"/>
            <w:rPr>
              <w:rFonts w:ascii="Calibri" w:hAnsi="Calibri"/>
              <w:b/>
              <w:sz w:val="16"/>
            </w:rPr>
          </w:pPr>
          <w:r>
            <w:rPr>
              <w:rFonts w:ascii="Calibri" w:hAnsi="Calibri"/>
              <w:b/>
              <w:sz w:val="16"/>
            </w:rPr>
            <w:t>Semester:</w:t>
          </w:r>
        </w:p>
      </w:tc>
      <w:tc>
        <w:tcPr>
          <w:tcW w:w="990" w:type="dxa"/>
          <w:vAlign w:val="bottom"/>
        </w:tcPr>
        <w:p w14:paraId="7081E786" w14:textId="77777777" w:rsidR="00C61D04" w:rsidRPr="00120232" w:rsidRDefault="00C61D04" w:rsidP="0009300A">
          <w:pPr>
            <w:pStyle w:val="TableText"/>
            <w:rPr>
              <w:rFonts w:ascii="Calibri" w:hAnsi="Calibri"/>
              <w:b/>
              <w:sz w:val="16"/>
            </w:rPr>
          </w:pPr>
          <w:r w:rsidRPr="00120232">
            <w:rPr>
              <w:rFonts w:ascii="Calibri" w:hAnsi="Calibri"/>
              <w:b/>
              <w:sz w:val="16"/>
            </w:rPr>
            <w:t>Course ID:</w:t>
          </w:r>
        </w:p>
      </w:tc>
      <w:tc>
        <w:tcPr>
          <w:tcW w:w="2092" w:type="dxa"/>
          <w:vAlign w:val="bottom"/>
        </w:tcPr>
        <w:p w14:paraId="429BE85B" w14:textId="77777777" w:rsidR="00C61D04" w:rsidRPr="00120232" w:rsidRDefault="00C61D04" w:rsidP="0009300A">
          <w:pPr>
            <w:pStyle w:val="TableText"/>
            <w:rPr>
              <w:rFonts w:ascii="Calibri" w:hAnsi="Calibri"/>
              <w:b/>
              <w:sz w:val="16"/>
            </w:rPr>
          </w:pPr>
          <w:r w:rsidRPr="00120232">
            <w:rPr>
              <w:rFonts w:ascii="Calibri" w:hAnsi="Calibri"/>
              <w:b/>
              <w:sz w:val="16"/>
            </w:rPr>
            <w:t>Description:</w:t>
          </w:r>
        </w:p>
      </w:tc>
      <w:tc>
        <w:tcPr>
          <w:tcW w:w="820" w:type="dxa"/>
          <w:vAlign w:val="bottom"/>
        </w:tcPr>
        <w:p w14:paraId="722DBB74" w14:textId="7AE5449E" w:rsidR="00C61D04" w:rsidRPr="00120232" w:rsidRDefault="00C61D04" w:rsidP="0009300A">
          <w:pPr>
            <w:pStyle w:val="TableText"/>
            <w:rPr>
              <w:rFonts w:ascii="Calibri" w:hAnsi="Calibri"/>
              <w:b/>
              <w:sz w:val="16"/>
            </w:rPr>
          </w:pPr>
        </w:p>
      </w:tc>
    </w:tr>
    <w:tr w:rsidR="00C61D04" w14:paraId="2EBD31F7" w14:textId="77777777" w:rsidTr="0009300A">
      <w:sdt>
        <w:sdtPr>
          <w:rPr>
            <w:rFonts w:ascii="Calibri" w:hAnsi="Calibri"/>
            <w:sz w:val="16"/>
          </w:rPr>
          <w:alias w:val="Title"/>
          <w:tag w:val=""/>
          <w:id w:val="-1179586969"/>
          <w:placeholder>
            <w:docPart w:val="D5CD40CBA53B4DDBA923066572A51F7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330" w:type="dxa"/>
            </w:tcPr>
            <w:p w14:paraId="6513D53C" w14:textId="64144A9A" w:rsidR="00C61D04" w:rsidRPr="0009300A" w:rsidRDefault="008A792D" w:rsidP="0009300A">
              <w:pPr>
                <w:pStyle w:val="TableText"/>
                <w:rPr>
                  <w:rFonts w:ascii="Calibri" w:hAnsi="Calibri"/>
                  <w:sz w:val="16"/>
                </w:rPr>
              </w:pPr>
              <w:r>
                <w:rPr>
                  <w:rFonts w:ascii="Calibri" w:hAnsi="Calibri"/>
                  <w:sz w:val="16"/>
                </w:rPr>
                <w:t>Exam 2 - R Section</w:t>
              </w:r>
            </w:p>
          </w:tc>
        </w:sdtContent>
      </w:sdt>
      <w:tc>
        <w:tcPr>
          <w:tcW w:w="1080" w:type="dxa"/>
        </w:tcPr>
        <w:p w14:paraId="44E84A8B" w14:textId="429280F3" w:rsidR="00C61D04" w:rsidRPr="00120232" w:rsidRDefault="00C61D04" w:rsidP="004E66F2">
          <w:pPr>
            <w:pStyle w:val="TableText"/>
            <w:rPr>
              <w:rFonts w:ascii="Calibri" w:hAnsi="Calibri"/>
              <w:sz w:val="16"/>
            </w:rPr>
          </w:pPr>
          <w:r>
            <w:rPr>
              <w:rFonts w:ascii="Calibri" w:hAnsi="Calibri"/>
              <w:sz w:val="16"/>
            </w:rPr>
            <w:fldChar w:fldCharType="begin"/>
          </w:r>
          <w:r>
            <w:rPr>
              <w:rFonts w:ascii="Calibri" w:hAnsi="Calibri"/>
              <w:sz w:val="16"/>
            </w:rPr>
            <w:instrText xml:space="preserve"> DOCPROPERTY  Semester  \* MERGEFORMAT </w:instrText>
          </w:r>
          <w:r>
            <w:rPr>
              <w:rFonts w:ascii="Calibri" w:hAnsi="Calibri"/>
              <w:sz w:val="16"/>
            </w:rPr>
            <w:fldChar w:fldCharType="separate"/>
          </w:r>
          <w:r>
            <w:rPr>
              <w:rFonts w:ascii="Calibri" w:hAnsi="Calibri"/>
              <w:sz w:val="16"/>
            </w:rPr>
            <w:t>Spring 201</w:t>
          </w:r>
          <w:r>
            <w:rPr>
              <w:rFonts w:ascii="Calibri" w:hAnsi="Calibri"/>
              <w:sz w:val="16"/>
            </w:rPr>
            <w:fldChar w:fldCharType="end"/>
          </w:r>
          <w:r w:rsidR="004E66F2">
            <w:rPr>
              <w:rFonts w:ascii="Calibri" w:hAnsi="Calibri"/>
              <w:sz w:val="16"/>
            </w:rPr>
            <w:t>8</w:t>
          </w:r>
        </w:p>
      </w:tc>
      <w:tc>
        <w:tcPr>
          <w:tcW w:w="990" w:type="dxa"/>
        </w:tcPr>
        <w:p w14:paraId="1E8097FB" w14:textId="77777777" w:rsidR="00C61D04" w:rsidRPr="00DF7EA6" w:rsidRDefault="00C61D04" w:rsidP="0009300A">
          <w:pPr>
            <w:pStyle w:val="TableText"/>
            <w:rPr>
              <w:rFonts w:ascii="Calibri" w:hAnsi="Calibri"/>
              <w:sz w:val="16"/>
            </w:rPr>
          </w:pPr>
          <w:r w:rsidRPr="00DF7EA6">
            <w:rPr>
              <w:rFonts w:ascii="Calibri" w:hAnsi="Calibri"/>
              <w:sz w:val="16"/>
            </w:rPr>
            <w:fldChar w:fldCharType="begin"/>
          </w:r>
          <w:r w:rsidRPr="00DF7EA6">
            <w:rPr>
              <w:rFonts w:ascii="Calibri" w:hAnsi="Calibri"/>
              <w:sz w:val="16"/>
            </w:rPr>
            <w:instrText xml:space="preserve"> DOCPROPERTY  CourseID  \* MERGEFORMAT </w:instrText>
          </w:r>
          <w:r w:rsidRPr="00DF7EA6">
            <w:rPr>
              <w:rFonts w:ascii="Calibri" w:hAnsi="Calibri"/>
              <w:sz w:val="16"/>
            </w:rPr>
            <w:fldChar w:fldCharType="separate"/>
          </w:r>
          <w:r w:rsidRPr="00B42370">
            <w:rPr>
              <w:rFonts w:ascii="Calibri" w:hAnsi="Calibri"/>
              <w:bCs/>
              <w:sz w:val="16"/>
            </w:rPr>
            <w:t>ESI 4221C</w:t>
          </w:r>
          <w:r w:rsidRPr="00DF7EA6">
            <w:rPr>
              <w:rFonts w:ascii="Calibri" w:hAnsi="Calibri"/>
              <w:sz w:val="16"/>
            </w:rPr>
            <w:fldChar w:fldCharType="end"/>
          </w:r>
        </w:p>
      </w:tc>
      <w:tc>
        <w:tcPr>
          <w:tcW w:w="2092" w:type="dxa"/>
        </w:tcPr>
        <w:p w14:paraId="465337B9" w14:textId="77777777" w:rsidR="00C61D04" w:rsidRPr="00DF7EA6" w:rsidRDefault="00C61D04" w:rsidP="0009300A">
          <w:pPr>
            <w:pStyle w:val="TableText"/>
            <w:rPr>
              <w:rFonts w:ascii="Calibri" w:hAnsi="Calibri"/>
              <w:sz w:val="16"/>
            </w:rPr>
          </w:pPr>
          <w:r w:rsidRPr="00DF7EA6">
            <w:rPr>
              <w:rFonts w:ascii="Calibri" w:hAnsi="Calibri"/>
              <w:sz w:val="16"/>
            </w:rPr>
            <w:fldChar w:fldCharType="begin"/>
          </w:r>
          <w:r w:rsidRPr="00DF7EA6">
            <w:rPr>
              <w:rFonts w:ascii="Calibri" w:hAnsi="Calibri"/>
              <w:sz w:val="16"/>
            </w:rPr>
            <w:instrText xml:space="preserve"> DOCPROPERTY  CourseDesc \* MERGEFORMAT </w:instrText>
          </w:r>
          <w:r w:rsidRPr="00DF7EA6">
            <w:rPr>
              <w:rFonts w:ascii="Calibri" w:hAnsi="Calibri"/>
              <w:sz w:val="16"/>
            </w:rPr>
            <w:fldChar w:fldCharType="separate"/>
          </w:r>
          <w:r w:rsidRPr="00B42370">
            <w:rPr>
              <w:rFonts w:ascii="Calibri" w:hAnsi="Calibri"/>
              <w:bCs/>
              <w:sz w:val="16"/>
            </w:rPr>
            <w:t>Industrial Quality Control</w:t>
          </w:r>
          <w:r w:rsidRPr="00DF7EA6">
            <w:rPr>
              <w:rFonts w:ascii="Calibri" w:hAnsi="Calibri"/>
              <w:sz w:val="16"/>
            </w:rPr>
            <w:fldChar w:fldCharType="end"/>
          </w:r>
        </w:p>
      </w:tc>
      <w:tc>
        <w:tcPr>
          <w:tcW w:w="820" w:type="dxa"/>
        </w:tcPr>
        <w:p w14:paraId="018D8F40" w14:textId="129E9978" w:rsidR="00C61D04" w:rsidRPr="00120232" w:rsidRDefault="00C61D04" w:rsidP="0009300A">
          <w:pPr>
            <w:pStyle w:val="TableText"/>
            <w:rPr>
              <w:rFonts w:ascii="Calibri" w:hAnsi="Calibri"/>
              <w:sz w:val="16"/>
            </w:rPr>
          </w:pPr>
        </w:p>
      </w:tc>
    </w:tr>
  </w:tbl>
  <w:p w14:paraId="0FC6B0CA" w14:textId="77777777" w:rsidR="00C61D04" w:rsidRDefault="00C61D0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5DC136" w14:textId="77777777" w:rsidR="00C61D04" w:rsidRDefault="00C61D04">
    <w:pPr>
      <w:pStyle w:val="Header"/>
    </w:pPr>
  </w:p>
  <w:p w14:paraId="6ECA2E73" w14:textId="77777777" w:rsidR="00C61D04" w:rsidRDefault="00C61D04" w:rsidP="00AD41CC">
    <w:pPr>
      <w:pStyle w:val="Header"/>
    </w:pPr>
  </w:p>
  <w:p w14:paraId="5D64D91A" w14:textId="77777777" w:rsidR="00C61D04" w:rsidRDefault="00C61D04" w:rsidP="00AD41CC">
    <w:pPr>
      <w:pStyle w:val="TableText"/>
      <w:jc w:val="both"/>
      <w:rPr>
        <w:rFonts w:ascii="Calibri" w:hAnsi="Calibri"/>
      </w:rPr>
    </w:pPr>
  </w:p>
  <w:tbl>
    <w:tblPr>
      <w:tblW w:w="5573" w:type="pct"/>
      <w:tblInd w:w="-601" w:type="dxa"/>
      <w:tblLook w:val="04A0" w:firstRow="1" w:lastRow="0" w:firstColumn="1" w:lastColumn="0" w:noHBand="0" w:noVBand="1"/>
    </w:tblPr>
    <w:tblGrid>
      <w:gridCol w:w="4499"/>
      <w:gridCol w:w="1312"/>
      <w:gridCol w:w="993"/>
      <w:gridCol w:w="1966"/>
      <w:gridCol w:w="867"/>
    </w:tblGrid>
    <w:tr w:rsidR="00C61D04" w14:paraId="5365B7AA" w14:textId="77777777" w:rsidTr="00DF7EA6">
      <w:tc>
        <w:tcPr>
          <w:tcW w:w="4325" w:type="dxa"/>
          <w:vAlign w:val="bottom"/>
        </w:tcPr>
        <w:p w14:paraId="00E9A6DF" w14:textId="77777777" w:rsidR="00C61D04" w:rsidRPr="00120232" w:rsidRDefault="00C61D04" w:rsidP="00B35504">
          <w:pPr>
            <w:pStyle w:val="TableText"/>
            <w:rPr>
              <w:rFonts w:ascii="Calibri" w:hAnsi="Calibri"/>
            </w:rPr>
          </w:pPr>
          <w:r>
            <w:rPr>
              <w:rFonts w:ascii="Calibri" w:hAnsi="Calibri"/>
              <w:noProof/>
              <w:lang w:eastAsia="zh-CN"/>
            </w:rPr>
            <w:drawing>
              <wp:inline distT="0" distB="0" distL="0" distR="0" wp14:anchorId="440F4E03" wp14:editId="1A30A4E1">
                <wp:extent cx="1457325" cy="266700"/>
                <wp:effectExtent l="0" t="0" r="9525" b="0"/>
                <wp:docPr id="3" name="Picture 3" descr="UF_long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F_long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61" w:type="dxa"/>
          <w:vAlign w:val="bottom"/>
        </w:tcPr>
        <w:p w14:paraId="1EB3661F" w14:textId="77777777" w:rsidR="00C61D04" w:rsidRPr="00120232" w:rsidRDefault="00C61D04" w:rsidP="00AD41CC">
          <w:pPr>
            <w:pStyle w:val="TableText"/>
            <w:rPr>
              <w:rFonts w:ascii="Calibri" w:hAnsi="Calibri"/>
              <w:b/>
              <w:sz w:val="16"/>
            </w:rPr>
          </w:pPr>
          <w:r>
            <w:rPr>
              <w:rFonts w:ascii="Calibri" w:hAnsi="Calibri"/>
              <w:b/>
              <w:sz w:val="16"/>
            </w:rPr>
            <w:t>Semester:</w:t>
          </w:r>
        </w:p>
      </w:tc>
      <w:tc>
        <w:tcPr>
          <w:tcW w:w="955" w:type="dxa"/>
          <w:vAlign w:val="bottom"/>
        </w:tcPr>
        <w:p w14:paraId="63617413" w14:textId="77777777" w:rsidR="00C61D04" w:rsidRPr="00120232" w:rsidRDefault="00C61D04" w:rsidP="00AD41CC">
          <w:pPr>
            <w:pStyle w:val="TableText"/>
            <w:rPr>
              <w:rFonts w:ascii="Calibri" w:hAnsi="Calibri"/>
              <w:b/>
              <w:sz w:val="16"/>
            </w:rPr>
          </w:pPr>
          <w:r w:rsidRPr="00120232">
            <w:rPr>
              <w:rFonts w:ascii="Calibri" w:hAnsi="Calibri"/>
              <w:b/>
              <w:sz w:val="16"/>
            </w:rPr>
            <w:t>Course ID:</w:t>
          </w:r>
        </w:p>
      </w:tc>
      <w:tc>
        <w:tcPr>
          <w:tcW w:w="1890" w:type="dxa"/>
          <w:vAlign w:val="bottom"/>
        </w:tcPr>
        <w:p w14:paraId="2CAEE6D1" w14:textId="77777777" w:rsidR="00C61D04" w:rsidRPr="00120232" w:rsidRDefault="00C61D04" w:rsidP="00AD41CC">
          <w:pPr>
            <w:pStyle w:val="TableText"/>
            <w:rPr>
              <w:rFonts w:ascii="Calibri" w:hAnsi="Calibri"/>
              <w:b/>
              <w:sz w:val="16"/>
            </w:rPr>
          </w:pPr>
          <w:r w:rsidRPr="00120232">
            <w:rPr>
              <w:rFonts w:ascii="Calibri" w:hAnsi="Calibri"/>
              <w:b/>
              <w:sz w:val="16"/>
            </w:rPr>
            <w:t>Description:</w:t>
          </w:r>
        </w:p>
      </w:tc>
      <w:tc>
        <w:tcPr>
          <w:tcW w:w="834" w:type="dxa"/>
          <w:vAlign w:val="bottom"/>
        </w:tcPr>
        <w:p w14:paraId="4CD99CEB" w14:textId="5E331AB1" w:rsidR="00C61D04" w:rsidRPr="00120232" w:rsidRDefault="00C61D04" w:rsidP="00AD41CC">
          <w:pPr>
            <w:pStyle w:val="TableText"/>
            <w:rPr>
              <w:rFonts w:ascii="Calibri" w:hAnsi="Calibri"/>
              <w:b/>
              <w:sz w:val="16"/>
            </w:rPr>
          </w:pPr>
        </w:p>
      </w:tc>
    </w:tr>
    <w:tr w:rsidR="00C61D04" w14:paraId="705F21F7" w14:textId="77777777" w:rsidTr="00DF7EA6">
      <w:tc>
        <w:tcPr>
          <w:tcW w:w="4325" w:type="dxa"/>
        </w:tcPr>
        <w:p w14:paraId="0043DBDD" w14:textId="77777777" w:rsidR="00C61D04" w:rsidRPr="001D61A7" w:rsidRDefault="00C61D04" w:rsidP="00C256A4">
          <w:pPr>
            <w:pStyle w:val="TableText"/>
            <w:ind w:left="720"/>
            <w:rPr>
              <w:b/>
              <w:szCs w:val="22"/>
            </w:rPr>
          </w:pPr>
          <w:r w:rsidRPr="00650234">
            <w:rPr>
              <w:b/>
              <w:color w:val="1F497D"/>
              <w:szCs w:val="22"/>
            </w:rPr>
            <w:t>Industrial &amp; Systems Engineering</w:t>
          </w:r>
        </w:p>
      </w:tc>
      <w:tc>
        <w:tcPr>
          <w:tcW w:w="1261" w:type="dxa"/>
        </w:tcPr>
        <w:p w14:paraId="46565E5D" w14:textId="7789599D" w:rsidR="00C61D04" w:rsidRPr="00120232" w:rsidRDefault="00C61D04" w:rsidP="004E66F2">
          <w:pPr>
            <w:pStyle w:val="TableText"/>
            <w:rPr>
              <w:rFonts w:ascii="Calibri" w:hAnsi="Calibri"/>
              <w:sz w:val="16"/>
            </w:rPr>
          </w:pPr>
          <w:r>
            <w:rPr>
              <w:rFonts w:ascii="Calibri" w:hAnsi="Calibri"/>
              <w:sz w:val="16"/>
            </w:rPr>
            <w:fldChar w:fldCharType="begin"/>
          </w:r>
          <w:r>
            <w:rPr>
              <w:rFonts w:ascii="Calibri" w:hAnsi="Calibri"/>
              <w:sz w:val="16"/>
            </w:rPr>
            <w:instrText xml:space="preserve"> DOCPROPERTY  Semester  \* MERGEFORMAT </w:instrText>
          </w:r>
          <w:r>
            <w:rPr>
              <w:rFonts w:ascii="Calibri" w:hAnsi="Calibri"/>
              <w:sz w:val="16"/>
            </w:rPr>
            <w:fldChar w:fldCharType="separate"/>
          </w:r>
          <w:r>
            <w:rPr>
              <w:rFonts w:ascii="Calibri" w:hAnsi="Calibri"/>
              <w:sz w:val="16"/>
            </w:rPr>
            <w:t>Spring 201</w:t>
          </w:r>
          <w:r w:rsidR="004E66F2">
            <w:rPr>
              <w:rFonts w:ascii="Calibri" w:hAnsi="Calibri"/>
              <w:sz w:val="16"/>
            </w:rPr>
            <w:t>8</w:t>
          </w:r>
          <w:r>
            <w:rPr>
              <w:rFonts w:ascii="Calibri" w:hAnsi="Calibri"/>
              <w:sz w:val="16"/>
            </w:rPr>
            <w:fldChar w:fldCharType="end"/>
          </w:r>
        </w:p>
      </w:tc>
      <w:tc>
        <w:tcPr>
          <w:tcW w:w="955" w:type="dxa"/>
        </w:tcPr>
        <w:p w14:paraId="7A6EEEA6" w14:textId="558F5850" w:rsidR="00C61D04" w:rsidRPr="00DF7EA6" w:rsidRDefault="00C61D04" w:rsidP="00DF7EA6">
          <w:pPr>
            <w:pStyle w:val="TableText"/>
            <w:rPr>
              <w:rFonts w:ascii="Calibri" w:hAnsi="Calibri"/>
              <w:sz w:val="16"/>
            </w:rPr>
          </w:pPr>
          <w:r w:rsidRPr="00DF7EA6">
            <w:rPr>
              <w:rFonts w:ascii="Calibri" w:hAnsi="Calibri"/>
              <w:sz w:val="16"/>
            </w:rPr>
            <w:fldChar w:fldCharType="begin"/>
          </w:r>
          <w:r w:rsidRPr="00DF7EA6">
            <w:rPr>
              <w:rFonts w:ascii="Calibri" w:hAnsi="Calibri"/>
              <w:sz w:val="16"/>
            </w:rPr>
            <w:instrText xml:space="preserve"> DOCPROPERTY  CourseID  \* MERGEFORMAT </w:instrText>
          </w:r>
          <w:r w:rsidRPr="00DF7EA6">
            <w:rPr>
              <w:rFonts w:ascii="Calibri" w:hAnsi="Calibri"/>
              <w:sz w:val="16"/>
            </w:rPr>
            <w:fldChar w:fldCharType="separate"/>
          </w:r>
          <w:r w:rsidRPr="00B42370">
            <w:rPr>
              <w:rFonts w:ascii="Calibri" w:hAnsi="Calibri"/>
              <w:bCs/>
              <w:sz w:val="16"/>
            </w:rPr>
            <w:t>ESI 4221C</w:t>
          </w:r>
          <w:r w:rsidRPr="00DF7EA6">
            <w:rPr>
              <w:rFonts w:ascii="Calibri" w:hAnsi="Calibri"/>
              <w:sz w:val="16"/>
            </w:rPr>
            <w:fldChar w:fldCharType="end"/>
          </w:r>
        </w:p>
      </w:tc>
      <w:tc>
        <w:tcPr>
          <w:tcW w:w="1890" w:type="dxa"/>
        </w:tcPr>
        <w:p w14:paraId="0CC64EDE" w14:textId="4D353D50" w:rsidR="00C61D04" w:rsidRPr="00DF7EA6" w:rsidRDefault="00C61D04" w:rsidP="00C256A4">
          <w:pPr>
            <w:pStyle w:val="TableText"/>
            <w:rPr>
              <w:rFonts w:ascii="Calibri" w:hAnsi="Calibri"/>
              <w:sz w:val="16"/>
            </w:rPr>
          </w:pPr>
          <w:r w:rsidRPr="00DF7EA6">
            <w:rPr>
              <w:rFonts w:ascii="Calibri" w:hAnsi="Calibri"/>
              <w:sz w:val="16"/>
            </w:rPr>
            <w:fldChar w:fldCharType="begin"/>
          </w:r>
          <w:r w:rsidRPr="00DF7EA6">
            <w:rPr>
              <w:rFonts w:ascii="Calibri" w:hAnsi="Calibri"/>
              <w:sz w:val="16"/>
            </w:rPr>
            <w:instrText xml:space="preserve"> DOCPROPERTY  CourseDesc \* MERGEFORMAT </w:instrText>
          </w:r>
          <w:r w:rsidRPr="00DF7EA6">
            <w:rPr>
              <w:rFonts w:ascii="Calibri" w:hAnsi="Calibri"/>
              <w:sz w:val="16"/>
            </w:rPr>
            <w:fldChar w:fldCharType="separate"/>
          </w:r>
          <w:r w:rsidRPr="00B42370">
            <w:rPr>
              <w:rFonts w:ascii="Calibri" w:hAnsi="Calibri"/>
              <w:bCs/>
              <w:sz w:val="16"/>
            </w:rPr>
            <w:t>Industrial Quality Control</w:t>
          </w:r>
          <w:r w:rsidRPr="00DF7EA6">
            <w:rPr>
              <w:rFonts w:ascii="Calibri" w:hAnsi="Calibri"/>
              <w:sz w:val="16"/>
            </w:rPr>
            <w:fldChar w:fldCharType="end"/>
          </w:r>
        </w:p>
      </w:tc>
      <w:tc>
        <w:tcPr>
          <w:tcW w:w="834" w:type="dxa"/>
        </w:tcPr>
        <w:p w14:paraId="2ECC582A" w14:textId="6993DC7A" w:rsidR="00C61D04" w:rsidRPr="00120232" w:rsidRDefault="00C61D04" w:rsidP="00C256A4">
          <w:pPr>
            <w:pStyle w:val="TableText"/>
            <w:rPr>
              <w:rFonts w:ascii="Calibri" w:hAnsi="Calibri"/>
              <w:sz w:val="16"/>
            </w:rPr>
          </w:pPr>
        </w:p>
      </w:tc>
    </w:tr>
  </w:tbl>
  <w:p w14:paraId="0CA6F15A" w14:textId="77777777" w:rsidR="00C61D04" w:rsidRDefault="00C61D04" w:rsidP="00D441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66BEE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2151241"/>
    <w:multiLevelType w:val="hybridMultilevel"/>
    <w:tmpl w:val="ED5EF1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9B342A"/>
    <w:multiLevelType w:val="hybridMultilevel"/>
    <w:tmpl w:val="13C0ED8E"/>
    <w:lvl w:ilvl="0" w:tplc="1506D3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2508B"/>
    <w:multiLevelType w:val="hybridMultilevel"/>
    <w:tmpl w:val="C45808B0"/>
    <w:lvl w:ilvl="0" w:tplc="1506D3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04FDF"/>
    <w:multiLevelType w:val="hybridMultilevel"/>
    <w:tmpl w:val="55365306"/>
    <w:lvl w:ilvl="0" w:tplc="91FCD7E8">
      <w:start w:val="1"/>
      <w:numFmt w:val="lowerLetter"/>
      <w:lvlText w:val="(%1)"/>
      <w:lvlJc w:val="left"/>
      <w:pPr>
        <w:ind w:left="720" w:hanging="360"/>
      </w:pPr>
      <w:rPr>
        <w:rFonts w:asciiTheme="minorHAnsi" w:eastAsia="Times New Roman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C375D"/>
    <w:multiLevelType w:val="hybridMultilevel"/>
    <w:tmpl w:val="686A4978"/>
    <w:lvl w:ilvl="0" w:tplc="95E27694">
      <w:start w:val="1"/>
      <w:numFmt w:val="decimal"/>
      <w:pStyle w:val="Table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C7AF0"/>
    <w:multiLevelType w:val="multilevel"/>
    <w:tmpl w:val="99724EE0"/>
    <w:lvl w:ilvl="0">
      <w:start w:val="1"/>
      <w:numFmt w:val="decimal"/>
      <w:pStyle w:val="ListLega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ListLega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ListLegal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1CBE5B2E"/>
    <w:multiLevelType w:val="multilevel"/>
    <w:tmpl w:val="B5224C08"/>
    <w:lvl w:ilvl="0">
      <w:start w:val="1"/>
      <w:numFmt w:val="decimal"/>
      <w:pStyle w:val="ListNumber1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Roman"/>
      <w:pStyle w:val="ListNumber2"/>
      <w:lvlText w:val="%2)"/>
      <w:lvlJc w:val="right"/>
      <w:pPr>
        <w:tabs>
          <w:tab w:val="num" w:pos="720"/>
        </w:tabs>
        <w:ind w:left="720" w:hanging="193"/>
      </w:pPr>
      <w:rPr>
        <w:rFonts w:hint="default"/>
        <w:b/>
        <w:i w:val="0"/>
      </w:rPr>
    </w:lvl>
    <w:lvl w:ilvl="2">
      <w:start w:val="1"/>
      <w:numFmt w:val="bullet"/>
      <w:pStyle w:val="ListNumber3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2F9B19A6"/>
    <w:multiLevelType w:val="hybridMultilevel"/>
    <w:tmpl w:val="13029946"/>
    <w:lvl w:ilvl="0" w:tplc="1506D3C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175C41"/>
    <w:multiLevelType w:val="hybridMultilevel"/>
    <w:tmpl w:val="60EA8970"/>
    <w:lvl w:ilvl="0" w:tplc="1506D3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73CE1"/>
    <w:multiLevelType w:val="multilevel"/>
    <w:tmpl w:val="6BC84B02"/>
    <w:lvl w:ilvl="0">
      <w:start w:val="1"/>
      <w:numFmt w:val="decimal"/>
      <w:pStyle w:val="ListBullet1"/>
      <w:lvlText w:val="%1)"/>
      <w:lvlJc w:val="left"/>
      <w:pPr>
        <w:tabs>
          <w:tab w:val="num" w:pos="360"/>
        </w:tabs>
        <w:ind w:left="360" w:hanging="360"/>
      </w:pPr>
      <w:rPr>
        <w:rFonts w:asciiTheme="minorHAnsi" w:eastAsia="Times New Roman" w:hAnsiTheme="minorHAnsi" w:cs="Times New Roman"/>
        <w:color w:val="auto"/>
      </w:rPr>
    </w:lvl>
    <w:lvl w:ilvl="1">
      <w:start w:val="1"/>
      <w:numFmt w:val="bullet"/>
      <w:pStyle w:val="ListBullet2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pStyle w:val="ListBullet3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B242034"/>
    <w:multiLevelType w:val="hybridMultilevel"/>
    <w:tmpl w:val="1FC4F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E211C3"/>
    <w:multiLevelType w:val="hybridMultilevel"/>
    <w:tmpl w:val="F6829A0A"/>
    <w:lvl w:ilvl="0" w:tplc="125246C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color w:val="auto"/>
        <w:sz w:val="24"/>
        <w:szCs w:val="24"/>
        <w:shd w:val="clear" w:color="auto" w:fil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6E08D3"/>
    <w:multiLevelType w:val="hybridMultilevel"/>
    <w:tmpl w:val="19F42A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1740A"/>
    <w:multiLevelType w:val="hybridMultilevel"/>
    <w:tmpl w:val="1F6A7BF2"/>
    <w:lvl w:ilvl="0" w:tplc="70E448A6">
      <w:start w:val="1"/>
      <w:numFmt w:val="lowerLetter"/>
      <w:lvlText w:val="(%1)"/>
      <w:lvlJc w:val="left"/>
      <w:pPr>
        <w:ind w:left="720" w:hanging="360"/>
      </w:pPr>
      <w:rPr>
        <w:rFonts w:asciiTheme="minorHAnsi" w:eastAsia="Times New Roman" w:hAnsiTheme="minorHAnsi" w:cs="Times New Roman"/>
        <w:color w:val="auto"/>
        <w:sz w:val="24"/>
        <w:szCs w:val="24"/>
        <w:shd w:val="clear" w:color="auto" w:fil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9C4CC5"/>
    <w:multiLevelType w:val="hybridMultilevel"/>
    <w:tmpl w:val="A1A23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877A1B"/>
    <w:multiLevelType w:val="hybridMultilevel"/>
    <w:tmpl w:val="60EA8970"/>
    <w:lvl w:ilvl="0" w:tplc="1506D3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2078A7"/>
    <w:multiLevelType w:val="hybridMultilevel"/>
    <w:tmpl w:val="996AE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20659"/>
    <w:multiLevelType w:val="hybridMultilevel"/>
    <w:tmpl w:val="0D2C90B8"/>
    <w:lvl w:ilvl="0" w:tplc="56B4BFAC">
      <w:start w:val="1"/>
      <w:numFmt w:val="decimal"/>
      <w:pStyle w:val="TableBullet"/>
      <w:lvlText w:val="%1)"/>
      <w:lvlJc w:val="left"/>
      <w:pPr>
        <w:tabs>
          <w:tab w:val="num" w:pos="360"/>
        </w:tabs>
        <w:ind w:left="360" w:hanging="360"/>
      </w:pPr>
      <w:rPr>
        <w:rFonts w:asciiTheme="minorHAnsi" w:eastAsia="Times New Roman" w:hAnsiTheme="minorHAnsi" w:cs="Courier New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C97AF7"/>
    <w:multiLevelType w:val="hybridMultilevel"/>
    <w:tmpl w:val="DC460C86"/>
    <w:lvl w:ilvl="0" w:tplc="1506D3C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5"/>
  </w:num>
  <w:num w:numId="5">
    <w:abstractNumId w:val="18"/>
  </w:num>
  <w:num w:numId="6">
    <w:abstractNumId w:val="12"/>
  </w:num>
  <w:num w:numId="7">
    <w:abstractNumId w:val="7"/>
  </w:num>
  <w:num w:numId="8">
    <w:abstractNumId w:val="15"/>
  </w:num>
  <w:num w:numId="9">
    <w:abstractNumId w:val="4"/>
  </w:num>
  <w:num w:numId="10">
    <w:abstractNumId w:val="14"/>
  </w:num>
  <w:num w:numId="11">
    <w:abstractNumId w:val="13"/>
  </w:num>
  <w:num w:numId="12">
    <w:abstractNumId w:val="11"/>
  </w:num>
  <w:num w:numId="13">
    <w:abstractNumId w:val="17"/>
  </w:num>
  <w:num w:numId="14">
    <w:abstractNumId w:val="3"/>
  </w:num>
  <w:num w:numId="15">
    <w:abstractNumId w:val="2"/>
  </w:num>
  <w:num w:numId="16">
    <w:abstractNumId w:val="18"/>
  </w:num>
  <w:num w:numId="17">
    <w:abstractNumId w:val="7"/>
  </w:num>
  <w:num w:numId="18">
    <w:abstractNumId w:val="19"/>
  </w:num>
  <w:num w:numId="19">
    <w:abstractNumId w:val="8"/>
  </w:num>
  <w:num w:numId="20">
    <w:abstractNumId w:val="0"/>
  </w:num>
  <w:num w:numId="21">
    <w:abstractNumId w:val="1"/>
  </w:num>
  <w:num w:numId="22">
    <w:abstractNumId w:val="16"/>
  </w:num>
  <w:num w:numId="23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412"/>
    <w:rsid w:val="000045DE"/>
    <w:rsid w:val="00005357"/>
    <w:rsid w:val="00005A0B"/>
    <w:rsid w:val="00007CE6"/>
    <w:rsid w:val="0001754E"/>
    <w:rsid w:val="00026415"/>
    <w:rsid w:val="000307F8"/>
    <w:rsid w:val="00036F18"/>
    <w:rsid w:val="0004448C"/>
    <w:rsid w:val="00045937"/>
    <w:rsid w:val="00050E25"/>
    <w:rsid w:val="000514C2"/>
    <w:rsid w:val="00052CF0"/>
    <w:rsid w:val="00053116"/>
    <w:rsid w:val="000603AF"/>
    <w:rsid w:val="00066E67"/>
    <w:rsid w:val="0007259D"/>
    <w:rsid w:val="0007375B"/>
    <w:rsid w:val="000752D3"/>
    <w:rsid w:val="000902EA"/>
    <w:rsid w:val="0009300A"/>
    <w:rsid w:val="00095BF8"/>
    <w:rsid w:val="00097073"/>
    <w:rsid w:val="000B1782"/>
    <w:rsid w:val="000C38C9"/>
    <w:rsid w:val="000C6C8C"/>
    <w:rsid w:val="000D467B"/>
    <w:rsid w:val="000E062E"/>
    <w:rsid w:val="000E1483"/>
    <w:rsid w:val="000E3CBE"/>
    <w:rsid w:val="000E6CB6"/>
    <w:rsid w:val="00100826"/>
    <w:rsid w:val="00110981"/>
    <w:rsid w:val="001121D0"/>
    <w:rsid w:val="00120232"/>
    <w:rsid w:val="001307AC"/>
    <w:rsid w:val="00141FEF"/>
    <w:rsid w:val="001462D8"/>
    <w:rsid w:val="00185412"/>
    <w:rsid w:val="00196A74"/>
    <w:rsid w:val="001977A1"/>
    <w:rsid w:val="001A48C6"/>
    <w:rsid w:val="001A7435"/>
    <w:rsid w:val="001B34EE"/>
    <w:rsid w:val="001B7920"/>
    <w:rsid w:val="001C487C"/>
    <w:rsid w:val="001D100B"/>
    <w:rsid w:val="001D30DD"/>
    <w:rsid w:val="001D61A7"/>
    <w:rsid w:val="001D62C2"/>
    <w:rsid w:val="00201470"/>
    <w:rsid w:val="002219A1"/>
    <w:rsid w:val="00223163"/>
    <w:rsid w:val="00256199"/>
    <w:rsid w:val="0026524A"/>
    <w:rsid w:val="0027207C"/>
    <w:rsid w:val="002734BF"/>
    <w:rsid w:val="002759A8"/>
    <w:rsid w:val="00277041"/>
    <w:rsid w:val="002772A4"/>
    <w:rsid w:val="002920AF"/>
    <w:rsid w:val="00293144"/>
    <w:rsid w:val="002A6A46"/>
    <w:rsid w:val="002B2C76"/>
    <w:rsid w:val="002B7F80"/>
    <w:rsid w:val="002D2CB4"/>
    <w:rsid w:val="002D300F"/>
    <w:rsid w:val="002D7EE6"/>
    <w:rsid w:val="002F43B3"/>
    <w:rsid w:val="002F564C"/>
    <w:rsid w:val="00312452"/>
    <w:rsid w:val="00315114"/>
    <w:rsid w:val="0031641E"/>
    <w:rsid w:val="00320954"/>
    <w:rsid w:val="00332CC9"/>
    <w:rsid w:val="00335C23"/>
    <w:rsid w:val="00343CF1"/>
    <w:rsid w:val="003501CB"/>
    <w:rsid w:val="003627EF"/>
    <w:rsid w:val="00362D09"/>
    <w:rsid w:val="003645F9"/>
    <w:rsid w:val="00375B80"/>
    <w:rsid w:val="00380D74"/>
    <w:rsid w:val="00386CB3"/>
    <w:rsid w:val="003A2CB2"/>
    <w:rsid w:val="003A429B"/>
    <w:rsid w:val="003B14BE"/>
    <w:rsid w:val="003C4A30"/>
    <w:rsid w:val="003D3025"/>
    <w:rsid w:val="003D3659"/>
    <w:rsid w:val="003D6BC4"/>
    <w:rsid w:val="003E1E7D"/>
    <w:rsid w:val="003E4D14"/>
    <w:rsid w:val="003F1B90"/>
    <w:rsid w:val="003F271C"/>
    <w:rsid w:val="00401EA4"/>
    <w:rsid w:val="004100D5"/>
    <w:rsid w:val="004147F6"/>
    <w:rsid w:val="004222B8"/>
    <w:rsid w:val="00430C23"/>
    <w:rsid w:val="00431160"/>
    <w:rsid w:val="0043646D"/>
    <w:rsid w:val="004453D7"/>
    <w:rsid w:val="0045311F"/>
    <w:rsid w:val="00453A9C"/>
    <w:rsid w:val="00454913"/>
    <w:rsid w:val="00456988"/>
    <w:rsid w:val="0046053A"/>
    <w:rsid w:val="00460ECD"/>
    <w:rsid w:val="004651C8"/>
    <w:rsid w:val="004665CC"/>
    <w:rsid w:val="00470C89"/>
    <w:rsid w:val="00471609"/>
    <w:rsid w:val="00474ABD"/>
    <w:rsid w:val="00493F5E"/>
    <w:rsid w:val="00497019"/>
    <w:rsid w:val="004B7EA6"/>
    <w:rsid w:val="004C290F"/>
    <w:rsid w:val="004C487F"/>
    <w:rsid w:val="004E66F2"/>
    <w:rsid w:val="00504A1C"/>
    <w:rsid w:val="00507BC9"/>
    <w:rsid w:val="00523C87"/>
    <w:rsid w:val="00531699"/>
    <w:rsid w:val="005328B8"/>
    <w:rsid w:val="00544898"/>
    <w:rsid w:val="005450E5"/>
    <w:rsid w:val="005502AB"/>
    <w:rsid w:val="005508A0"/>
    <w:rsid w:val="00551103"/>
    <w:rsid w:val="00552EFF"/>
    <w:rsid w:val="00554C99"/>
    <w:rsid w:val="00567CD3"/>
    <w:rsid w:val="00577894"/>
    <w:rsid w:val="0059593F"/>
    <w:rsid w:val="005A0E09"/>
    <w:rsid w:val="005A2065"/>
    <w:rsid w:val="005A4428"/>
    <w:rsid w:val="005A69B2"/>
    <w:rsid w:val="005B3CD9"/>
    <w:rsid w:val="005C63DB"/>
    <w:rsid w:val="005C6603"/>
    <w:rsid w:val="005D0E12"/>
    <w:rsid w:val="005D1697"/>
    <w:rsid w:val="00600723"/>
    <w:rsid w:val="00604EB6"/>
    <w:rsid w:val="00614405"/>
    <w:rsid w:val="006164D9"/>
    <w:rsid w:val="00617038"/>
    <w:rsid w:val="00620989"/>
    <w:rsid w:val="0062609E"/>
    <w:rsid w:val="00633A56"/>
    <w:rsid w:val="006352D9"/>
    <w:rsid w:val="00641118"/>
    <w:rsid w:val="00644032"/>
    <w:rsid w:val="00650234"/>
    <w:rsid w:val="0065257B"/>
    <w:rsid w:val="006543E7"/>
    <w:rsid w:val="00663B21"/>
    <w:rsid w:val="00664FD4"/>
    <w:rsid w:val="006957CC"/>
    <w:rsid w:val="006966F3"/>
    <w:rsid w:val="00696CB4"/>
    <w:rsid w:val="006A54CD"/>
    <w:rsid w:val="006B0328"/>
    <w:rsid w:val="006B0883"/>
    <w:rsid w:val="006B2252"/>
    <w:rsid w:val="006B3E27"/>
    <w:rsid w:val="006B69C1"/>
    <w:rsid w:val="006C1131"/>
    <w:rsid w:val="006C226B"/>
    <w:rsid w:val="006C63C2"/>
    <w:rsid w:val="006D0B49"/>
    <w:rsid w:val="006D36DC"/>
    <w:rsid w:val="006D4C16"/>
    <w:rsid w:val="006F2F7B"/>
    <w:rsid w:val="006F4E85"/>
    <w:rsid w:val="00702E36"/>
    <w:rsid w:val="007039E4"/>
    <w:rsid w:val="007059C5"/>
    <w:rsid w:val="00707394"/>
    <w:rsid w:val="007102A0"/>
    <w:rsid w:val="00720A78"/>
    <w:rsid w:val="007211F0"/>
    <w:rsid w:val="00724046"/>
    <w:rsid w:val="00725F02"/>
    <w:rsid w:val="00736994"/>
    <w:rsid w:val="00773EDD"/>
    <w:rsid w:val="00784281"/>
    <w:rsid w:val="007A1E19"/>
    <w:rsid w:val="007B2DCE"/>
    <w:rsid w:val="007B6EE7"/>
    <w:rsid w:val="007C644F"/>
    <w:rsid w:val="007D3F88"/>
    <w:rsid w:val="007E0870"/>
    <w:rsid w:val="007E5CC2"/>
    <w:rsid w:val="008076E7"/>
    <w:rsid w:val="00810EE5"/>
    <w:rsid w:val="00815E64"/>
    <w:rsid w:val="00830DB2"/>
    <w:rsid w:val="008371A1"/>
    <w:rsid w:val="00841983"/>
    <w:rsid w:val="00842E46"/>
    <w:rsid w:val="008550EF"/>
    <w:rsid w:val="00855978"/>
    <w:rsid w:val="0085775E"/>
    <w:rsid w:val="008859F8"/>
    <w:rsid w:val="00894C87"/>
    <w:rsid w:val="00897115"/>
    <w:rsid w:val="008A792D"/>
    <w:rsid w:val="008B0BA7"/>
    <w:rsid w:val="008B2ACF"/>
    <w:rsid w:val="008C3A45"/>
    <w:rsid w:val="008D2182"/>
    <w:rsid w:val="008E2C37"/>
    <w:rsid w:val="008E3844"/>
    <w:rsid w:val="008F50FE"/>
    <w:rsid w:val="009132FC"/>
    <w:rsid w:val="00916310"/>
    <w:rsid w:val="00927E9A"/>
    <w:rsid w:val="00932DEE"/>
    <w:rsid w:val="00934E34"/>
    <w:rsid w:val="009440EC"/>
    <w:rsid w:val="00944994"/>
    <w:rsid w:val="009457E3"/>
    <w:rsid w:val="00951531"/>
    <w:rsid w:val="0095153D"/>
    <w:rsid w:val="00965040"/>
    <w:rsid w:val="0096765F"/>
    <w:rsid w:val="00980D04"/>
    <w:rsid w:val="0098114B"/>
    <w:rsid w:val="00981DD1"/>
    <w:rsid w:val="009864B4"/>
    <w:rsid w:val="00986E8B"/>
    <w:rsid w:val="009874F6"/>
    <w:rsid w:val="00992D72"/>
    <w:rsid w:val="0099416E"/>
    <w:rsid w:val="009A0A57"/>
    <w:rsid w:val="009A2DC5"/>
    <w:rsid w:val="009A2E10"/>
    <w:rsid w:val="009A6AD4"/>
    <w:rsid w:val="009B1306"/>
    <w:rsid w:val="009B17C1"/>
    <w:rsid w:val="009B5BDC"/>
    <w:rsid w:val="009C1388"/>
    <w:rsid w:val="009C2251"/>
    <w:rsid w:val="009D12B6"/>
    <w:rsid w:val="009D2B17"/>
    <w:rsid w:val="009F1FD6"/>
    <w:rsid w:val="009F2180"/>
    <w:rsid w:val="009F363F"/>
    <w:rsid w:val="009F3D84"/>
    <w:rsid w:val="009F5951"/>
    <w:rsid w:val="009F7E91"/>
    <w:rsid w:val="00A04173"/>
    <w:rsid w:val="00A10BE9"/>
    <w:rsid w:val="00A11CD6"/>
    <w:rsid w:val="00A21F21"/>
    <w:rsid w:val="00A26D5A"/>
    <w:rsid w:val="00A33131"/>
    <w:rsid w:val="00A409BA"/>
    <w:rsid w:val="00A42113"/>
    <w:rsid w:val="00A43456"/>
    <w:rsid w:val="00A43575"/>
    <w:rsid w:val="00A47ECE"/>
    <w:rsid w:val="00A620EA"/>
    <w:rsid w:val="00A623E6"/>
    <w:rsid w:val="00A66139"/>
    <w:rsid w:val="00A702E6"/>
    <w:rsid w:val="00A72030"/>
    <w:rsid w:val="00A7483A"/>
    <w:rsid w:val="00A74CC9"/>
    <w:rsid w:val="00A75BDC"/>
    <w:rsid w:val="00A81688"/>
    <w:rsid w:val="00A831B8"/>
    <w:rsid w:val="00AA5792"/>
    <w:rsid w:val="00AB7799"/>
    <w:rsid w:val="00AC55F6"/>
    <w:rsid w:val="00AD41CC"/>
    <w:rsid w:val="00AD46C8"/>
    <w:rsid w:val="00AD5012"/>
    <w:rsid w:val="00AD52B2"/>
    <w:rsid w:val="00AE52B9"/>
    <w:rsid w:val="00AE538A"/>
    <w:rsid w:val="00B04D20"/>
    <w:rsid w:val="00B158D3"/>
    <w:rsid w:val="00B17187"/>
    <w:rsid w:val="00B2470B"/>
    <w:rsid w:val="00B35504"/>
    <w:rsid w:val="00B406B3"/>
    <w:rsid w:val="00B42370"/>
    <w:rsid w:val="00B503DB"/>
    <w:rsid w:val="00B93F0C"/>
    <w:rsid w:val="00B96DA4"/>
    <w:rsid w:val="00B96F21"/>
    <w:rsid w:val="00BB782A"/>
    <w:rsid w:val="00BC1C67"/>
    <w:rsid w:val="00BC79C8"/>
    <w:rsid w:val="00BD0853"/>
    <w:rsid w:val="00BD6893"/>
    <w:rsid w:val="00BF326A"/>
    <w:rsid w:val="00BF65D1"/>
    <w:rsid w:val="00BF676B"/>
    <w:rsid w:val="00C01ED6"/>
    <w:rsid w:val="00C03772"/>
    <w:rsid w:val="00C07406"/>
    <w:rsid w:val="00C126FA"/>
    <w:rsid w:val="00C24619"/>
    <w:rsid w:val="00C256A4"/>
    <w:rsid w:val="00C27154"/>
    <w:rsid w:val="00C33C35"/>
    <w:rsid w:val="00C35D8F"/>
    <w:rsid w:val="00C524E4"/>
    <w:rsid w:val="00C55F63"/>
    <w:rsid w:val="00C607B5"/>
    <w:rsid w:val="00C61D04"/>
    <w:rsid w:val="00C72B15"/>
    <w:rsid w:val="00C73998"/>
    <w:rsid w:val="00CB5582"/>
    <w:rsid w:val="00CC29F2"/>
    <w:rsid w:val="00CD4716"/>
    <w:rsid w:val="00CD54EE"/>
    <w:rsid w:val="00CE74BC"/>
    <w:rsid w:val="00CF7D64"/>
    <w:rsid w:val="00D02858"/>
    <w:rsid w:val="00D10ABE"/>
    <w:rsid w:val="00D13C04"/>
    <w:rsid w:val="00D173E9"/>
    <w:rsid w:val="00D27FA9"/>
    <w:rsid w:val="00D32F7C"/>
    <w:rsid w:val="00D36EB9"/>
    <w:rsid w:val="00D415DA"/>
    <w:rsid w:val="00D441AB"/>
    <w:rsid w:val="00D451FA"/>
    <w:rsid w:val="00D627AF"/>
    <w:rsid w:val="00D634BC"/>
    <w:rsid w:val="00D667B4"/>
    <w:rsid w:val="00D66F60"/>
    <w:rsid w:val="00D94BB1"/>
    <w:rsid w:val="00DA20D4"/>
    <w:rsid w:val="00DA4F23"/>
    <w:rsid w:val="00DA69B1"/>
    <w:rsid w:val="00DB33C9"/>
    <w:rsid w:val="00DB67D4"/>
    <w:rsid w:val="00DC08BA"/>
    <w:rsid w:val="00DD2F6C"/>
    <w:rsid w:val="00DE2D39"/>
    <w:rsid w:val="00DF346A"/>
    <w:rsid w:val="00DF7EA6"/>
    <w:rsid w:val="00E01220"/>
    <w:rsid w:val="00E01911"/>
    <w:rsid w:val="00E10532"/>
    <w:rsid w:val="00E26D5B"/>
    <w:rsid w:val="00E31129"/>
    <w:rsid w:val="00E3147D"/>
    <w:rsid w:val="00E418A6"/>
    <w:rsid w:val="00E41B8B"/>
    <w:rsid w:val="00E5660D"/>
    <w:rsid w:val="00E575AD"/>
    <w:rsid w:val="00E70922"/>
    <w:rsid w:val="00EB2658"/>
    <w:rsid w:val="00ED0C66"/>
    <w:rsid w:val="00ED5E51"/>
    <w:rsid w:val="00EE0E5C"/>
    <w:rsid w:val="00EE3A9A"/>
    <w:rsid w:val="00EE4DEB"/>
    <w:rsid w:val="00EF00DD"/>
    <w:rsid w:val="00EF7F22"/>
    <w:rsid w:val="00F051DC"/>
    <w:rsid w:val="00F10435"/>
    <w:rsid w:val="00F14546"/>
    <w:rsid w:val="00F179D6"/>
    <w:rsid w:val="00F20BAC"/>
    <w:rsid w:val="00F2716A"/>
    <w:rsid w:val="00F35911"/>
    <w:rsid w:val="00F416BA"/>
    <w:rsid w:val="00F54AC7"/>
    <w:rsid w:val="00F61DE8"/>
    <w:rsid w:val="00F63721"/>
    <w:rsid w:val="00F72234"/>
    <w:rsid w:val="00F749E4"/>
    <w:rsid w:val="00F81BA9"/>
    <w:rsid w:val="00F82CED"/>
    <w:rsid w:val="00F836BF"/>
    <w:rsid w:val="00F84BF9"/>
    <w:rsid w:val="00F9249A"/>
    <w:rsid w:val="00F957B0"/>
    <w:rsid w:val="00FA4B50"/>
    <w:rsid w:val="00FA78A0"/>
    <w:rsid w:val="00FB3E66"/>
    <w:rsid w:val="00FB4D39"/>
    <w:rsid w:val="00FC2AE2"/>
    <w:rsid w:val="00FC5E63"/>
    <w:rsid w:val="00FC6E84"/>
    <w:rsid w:val="00FC74B7"/>
    <w:rsid w:val="00FD4CD8"/>
    <w:rsid w:val="00FD57B6"/>
    <w:rsid w:val="00FD7505"/>
    <w:rsid w:val="00FD7989"/>
    <w:rsid w:val="00FE1A5E"/>
    <w:rsid w:val="00FF4AF9"/>
    <w:rsid w:val="00FF4C4E"/>
    <w:rsid w:val="00FF5A6C"/>
    <w:rsid w:val="00FF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6EF61B"/>
  <w15:docId w15:val="{B2EB5E72-B6FA-4521-A0C4-A7A891972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1D0"/>
    <w:pPr>
      <w:spacing w:after="120"/>
    </w:pPr>
    <w:rPr>
      <w:rFonts w:asciiTheme="minorHAnsi" w:hAnsiTheme="minorHAnsi"/>
      <w:sz w:val="24"/>
      <w:szCs w:val="24"/>
      <w:lang w:eastAsia="el-GR"/>
    </w:rPr>
  </w:style>
  <w:style w:type="paragraph" w:styleId="Heading1">
    <w:name w:val="heading 1"/>
    <w:next w:val="BodyText"/>
    <w:link w:val="Heading1Char"/>
    <w:uiPriority w:val="99"/>
    <w:qFormat/>
    <w:rsid w:val="001121D0"/>
    <w:pPr>
      <w:keepNext/>
      <w:keepLines/>
      <w:spacing w:before="480" w:after="240"/>
      <w:outlineLvl w:val="0"/>
    </w:pPr>
    <w:rPr>
      <w:rFonts w:asciiTheme="majorHAnsi" w:hAnsiTheme="majorHAnsi" w:cs="Arial"/>
      <w:bCs/>
      <w:color w:val="333399"/>
      <w:kern w:val="32"/>
      <w:sz w:val="36"/>
      <w:szCs w:val="36"/>
      <w:lang w:eastAsia="el-GR"/>
    </w:rPr>
  </w:style>
  <w:style w:type="paragraph" w:styleId="Heading2">
    <w:name w:val="heading 2"/>
    <w:basedOn w:val="Heading1"/>
    <w:next w:val="BodyText"/>
    <w:link w:val="Heading2Char"/>
    <w:uiPriority w:val="99"/>
    <w:qFormat/>
    <w:rsid w:val="001121D0"/>
    <w:pPr>
      <w:spacing w:before="240"/>
      <w:outlineLvl w:val="1"/>
    </w:pPr>
    <w:rPr>
      <w:b/>
      <w:bCs w:val="0"/>
      <w:iCs/>
      <w:sz w:val="28"/>
      <w:szCs w:val="28"/>
      <w:lang w:eastAsia="en-US"/>
    </w:rPr>
  </w:style>
  <w:style w:type="paragraph" w:styleId="Heading3">
    <w:name w:val="heading 3"/>
    <w:basedOn w:val="Heading2"/>
    <w:next w:val="BodyText"/>
    <w:qFormat/>
    <w:rsid w:val="001121D0"/>
    <w:pPr>
      <w:spacing w:before="120" w:after="120"/>
      <w:outlineLvl w:val="2"/>
    </w:pPr>
    <w:rPr>
      <w:sz w:val="24"/>
      <w:szCs w:val="26"/>
    </w:rPr>
  </w:style>
  <w:style w:type="paragraph" w:styleId="Heading4">
    <w:name w:val="heading 4"/>
    <w:basedOn w:val="Heading3"/>
    <w:next w:val="BodyText"/>
    <w:rsid w:val="001121D0"/>
    <w:pPr>
      <w:outlineLvl w:val="3"/>
    </w:pPr>
    <w:rPr>
      <w:b w:val="0"/>
      <w:bCs/>
      <w:i/>
      <w:szCs w:val="20"/>
    </w:rPr>
  </w:style>
  <w:style w:type="paragraph" w:styleId="Heading5">
    <w:name w:val="heading 5"/>
    <w:basedOn w:val="Heading4"/>
    <w:next w:val="Normal"/>
    <w:rsid w:val="001121D0"/>
    <w:pPr>
      <w:outlineLvl w:val="4"/>
    </w:pPr>
  </w:style>
  <w:style w:type="paragraph" w:styleId="Heading6">
    <w:name w:val="heading 6"/>
    <w:basedOn w:val="Heading5"/>
    <w:next w:val="Normal"/>
    <w:rsid w:val="001121D0"/>
    <w:pPr>
      <w:outlineLvl w:val="5"/>
    </w:pPr>
  </w:style>
  <w:style w:type="paragraph" w:styleId="Heading7">
    <w:name w:val="heading 7"/>
    <w:basedOn w:val="Heading6"/>
    <w:next w:val="Normal"/>
    <w:rsid w:val="001121D0"/>
    <w:pPr>
      <w:outlineLvl w:val="6"/>
    </w:pPr>
  </w:style>
  <w:style w:type="paragraph" w:styleId="Heading8">
    <w:name w:val="heading 8"/>
    <w:basedOn w:val="Heading7"/>
    <w:next w:val="Normal"/>
    <w:rsid w:val="001121D0"/>
    <w:pPr>
      <w:outlineLvl w:val="7"/>
    </w:pPr>
  </w:style>
  <w:style w:type="paragraph" w:styleId="Heading9">
    <w:name w:val="heading 9"/>
    <w:basedOn w:val="Heading8"/>
    <w:next w:val="Normal"/>
    <w:rsid w:val="001121D0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Legal1">
    <w:name w:val="List Legal 1"/>
    <w:basedOn w:val="Normal"/>
    <w:rsid w:val="001121D0"/>
    <w:pPr>
      <w:numPr>
        <w:numId w:val="1"/>
      </w:numPr>
    </w:pPr>
  </w:style>
  <w:style w:type="paragraph" w:customStyle="1" w:styleId="ListLegal2">
    <w:name w:val="List Legal 2"/>
    <w:basedOn w:val="Normal"/>
    <w:rsid w:val="001121D0"/>
    <w:pPr>
      <w:numPr>
        <w:ilvl w:val="1"/>
        <w:numId w:val="1"/>
      </w:numPr>
    </w:pPr>
  </w:style>
  <w:style w:type="paragraph" w:styleId="Title">
    <w:name w:val="Title"/>
    <w:basedOn w:val="Normal"/>
    <w:next w:val="Heading1"/>
    <w:qFormat/>
    <w:rsid w:val="001121D0"/>
    <w:pPr>
      <w:keepNext/>
      <w:keepLines/>
      <w:pBdr>
        <w:bottom w:val="single" w:sz="4" w:space="1" w:color="auto"/>
      </w:pBdr>
      <w:spacing w:before="240" w:after="60"/>
      <w:jc w:val="center"/>
      <w:outlineLvl w:val="0"/>
    </w:pPr>
    <w:rPr>
      <w:rFonts w:ascii="Calibri" w:hAnsi="Calibri" w:cs="Arial"/>
      <w:b/>
      <w:bCs/>
      <w:spacing w:val="60"/>
      <w:kern w:val="28"/>
      <w:sz w:val="36"/>
      <w:szCs w:val="36"/>
    </w:rPr>
  </w:style>
  <w:style w:type="paragraph" w:customStyle="1" w:styleId="TableHeader">
    <w:name w:val="Table Header"/>
    <w:basedOn w:val="Normal"/>
    <w:qFormat/>
    <w:rsid w:val="00C33C35"/>
    <w:pPr>
      <w:keepNext/>
      <w:keepLines/>
      <w:spacing w:before="120"/>
      <w:jc w:val="center"/>
    </w:pPr>
    <w:rPr>
      <w:rFonts w:asciiTheme="majorHAnsi" w:eastAsia="Batang" w:hAnsiTheme="majorHAnsi" w:cs="Arial"/>
      <w:b/>
      <w:bCs/>
      <w:sz w:val="22"/>
      <w:szCs w:val="22"/>
    </w:rPr>
  </w:style>
  <w:style w:type="paragraph" w:customStyle="1" w:styleId="ListNumber1">
    <w:name w:val="List Number 1"/>
    <w:basedOn w:val="Normal"/>
    <w:rsid w:val="001121D0"/>
    <w:pPr>
      <w:numPr>
        <w:numId w:val="2"/>
      </w:numPr>
      <w:jc w:val="both"/>
    </w:pPr>
  </w:style>
  <w:style w:type="paragraph" w:styleId="ListNumber2">
    <w:name w:val="List Number 2"/>
    <w:basedOn w:val="Normal"/>
    <w:rsid w:val="001121D0"/>
    <w:pPr>
      <w:numPr>
        <w:ilvl w:val="1"/>
        <w:numId w:val="2"/>
      </w:numPr>
      <w:jc w:val="both"/>
    </w:pPr>
  </w:style>
  <w:style w:type="paragraph" w:styleId="ListNumber3">
    <w:name w:val="List Number 3"/>
    <w:basedOn w:val="Normal"/>
    <w:rsid w:val="001121D0"/>
    <w:pPr>
      <w:numPr>
        <w:ilvl w:val="2"/>
        <w:numId w:val="2"/>
      </w:numPr>
      <w:jc w:val="both"/>
    </w:pPr>
  </w:style>
  <w:style w:type="paragraph" w:customStyle="1" w:styleId="ListLegal3">
    <w:name w:val="List Legal 3"/>
    <w:basedOn w:val="Normal"/>
    <w:rsid w:val="001121D0"/>
    <w:pPr>
      <w:numPr>
        <w:ilvl w:val="2"/>
        <w:numId w:val="1"/>
      </w:numPr>
    </w:pPr>
  </w:style>
  <w:style w:type="paragraph" w:styleId="TOC3">
    <w:name w:val="toc 3"/>
    <w:basedOn w:val="TOC2"/>
    <w:next w:val="Normal"/>
    <w:autoRedefine/>
    <w:semiHidden/>
    <w:rsid w:val="001121D0"/>
    <w:pPr>
      <w:tabs>
        <w:tab w:val="right" w:leader="dot" w:pos="8221"/>
      </w:tabs>
      <w:spacing w:after="0"/>
      <w:ind w:left="1701" w:right="618" w:hanging="567"/>
    </w:pPr>
    <w:rPr>
      <w:rFonts w:ascii="Arial" w:hAnsi="Arial"/>
      <w:caps/>
      <w:noProof/>
    </w:rPr>
  </w:style>
  <w:style w:type="paragraph" w:styleId="ListBullet2">
    <w:name w:val="List Bullet 2"/>
    <w:basedOn w:val="ListBullet1"/>
    <w:rsid w:val="001121D0"/>
    <w:pPr>
      <w:numPr>
        <w:ilvl w:val="1"/>
      </w:numPr>
    </w:pPr>
  </w:style>
  <w:style w:type="paragraph" w:styleId="ListBullet3">
    <w:name w:val="List Bullet 3"/>
    <w:basedOn w:val="Normal"/>
    <w:rsid w:val="001121D0"/>
    <w:pPr>
      <w:numPr>
        <w:ilvl w:val="2"/>
        <w:numId w:val="3"/>
      </w:numPr>
    </w:pPr>
  </w:style>
  <w:style w:type="paragraph" w:customStyle="1" w:styleId="ListBullet1">
    <w:name w:val="List Bullet 1"/>
    <w:basedOn w:val="Normal"/>
    <w:qFormat/>
    <w:rsid w:val="001121D0"/>
    <w:pPr>
      <w:numPr>
        <w:numId w:val="3"/>
      </w:numPr>
      <w:jc w:val="both"/>
    </w:pPr>
  </w:style>
  <w:style w:type="paragraph" w:styleId="TOC2">
    <w:name w:val="toc 2"/>
    <w:basedOn w:val="Normal"/>
    <w:next w:val="Normal"/>
    <w:autoRedefine/>
    <w:semiHidden/>
    <w:rsid w:val="001121D0"/>
    <w:pPr>
      <w:ind w:left="240"/>
    </w:pPr>
  </w:style>
  <w:style w:type="paragraph" w:styleId="Footer">
    <w:name w:val="footer"/>
    <w:basedOn w:val="Normal"/>
    <w:link w:val="FooterChar"/>
    <w:uiPriority w:val="99"/>
    <w:rsid w:val="001121D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121D0"/>
  </w:style>
  <w:style w:type="paragraph" w:customStyle="1" w:styleId="TableText">
    <w:name w:val="Table Text"/>
    <w:basedOn w:val="Normal"/>
    <w:qFormat/>
    <w:rsid w:val="00C33C35"/>
    <w:pPr>
      <w:spacing w:after="0"/>
    </w:pPr>
    <w:rPr>
      <w:rFonts w:cs="Arial"/>
      <w:sz w:val="22"/>
    </w:rPr>
  </w:style>
  <w:style w:type="paragraph" w:customStyle="1" w:styleId="TableBullet">
    <w:name w:val="Table Bullet"/>
    <w:basedOn w:val="TableText"/>
    <w:rsid w:val="001121D0"/>
    <w:pPr>
      <w:numPr>
        <w:numId w:val="5"/>
      </w:numPr>
    </w:pPr>
    <w:rPr>
      <w:rFonts w:cs="Courier New"/>
    </w:rPr>
  </w:style>
  <w:style w:type="paragraph" w:customStyle="1" w:styleId="TableNumber">
    <w:name w:val="Table Number"/>
    <w:basedOn w:val="TableBullet"/>
    <w:rsid w:val="001121D0"/>
    <w:pPr>
      <w:numPr>
        <w:numId w:val="4"/>
      </w:numPr>
    </w:pPr>
  </w:style>
  <w:style w:type="table" w:styleId="TableGrid">
    <w:name w:val="Table Grid"/>
    <w:basedOn w:val="TableNormal"/>
    <w:rsid w:val="001121D0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qFormat/>
    <w:rsid w:val="001121D0"/>
    <w:pPr>
      <w:jc w:val="both"/>
    </w:pPr>
  </w:style>
  <w:style w:type="paragraph" w:styleId="Subtitle">
    <w:name w:val="Subtitle"/>
    <w:basedOn w:val="Normal"/>
    <w:next w:val="BodyText"/>
    <w:qFormat/>
    <w:rsid w:val="001121D0"/>
    <w:pPr>
      <w:spacing w:after="60"/>
      <w:jc w:val="center"/>
      <w:outlineLvl w:val="1"/>
    </w:pPr>
    <w:rPr>
      <w:rFonts w:ascii="Calibri" w:hAnsi="Calibri" w:cs="Arial"/>
      <w:b/>
    </w:rPr>
  </w:style>
  <w:style w:type="paragraph" w:customStyle="1" w:styleId="TableColumn">
    <w:name w:val="Table Column"/>
    <w:basedOn w:val="TableText"/>
    <w:qFormat/>
    <w:rsid w:val="001121D0"/>
    <w:rPr>
      <w:b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121D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link w:val="Header"/>
    <w:uiPriority w:val="99"/>
    <w:rsid w:val="001121D0"/>
    <w:rPr>
      <w:rFonts w:asciiTheme="minorHAnsi" w:hAnsiTheme="minorHAnsi"/>
      <w:sz w:val="24"/>
      <w:szCs w:val="24"/>
      <w:lang w:eastAsia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1D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121D0"/>
    <w:rPr>
      <w:rFonts w:ascii="Tahoma" w:hAnsi="Tahoma" w:cs="Tahoma"/>
      <w:sz w:val="16"/>
      <w:szCs w:val="16"/>
      <w:lang w:eastAsia="el-GR"/>
    </w:rPr>
  </w:style>
  <w:style w:type="character" w:customStyle="1" w:styleId="FooterChar">
    <w:name w:val="Footer Char"/>
    <w:link w:val="Footer"/>
    <w:uiPriority w:val="99"/>
    <w:rsid w:val="001121D0"/>
    <w:rPr>
      <w:rFonts w:asciiTheme="minorHAnsi" w:hAnsiTheme="minorHAnsi"/>
      <w:sz w:val="24"/>
      <w:szCs w:val="24"/>
      <w:lang w:eastAsia="el-GR"/>
    </w:rPr>
  </w:style>
  <w:style w:type="paragraph" w:styleId="NormalWeb">
    <w:name w:val="Normal (Web)"/>
    <w:basedOn w:val="Normal"/>
    <w:uiPriority w:val="99"/>
    <w:semiHidden/>
    <w:unhideWhenUsed/>
    <w:rsid w:val="001121D0"/>
    <w:pPr>
      <w:spacing w:before="100" w:beforeAutospacing="1" w:after="100" w:afterAutospacing="1"/>
    </w:pPr>
    <w:rPr>
      <w:rFonts w:ascii="Times New Roman" w:hAnsi="Times New Roman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1121D0"/>
    <w:rPr>
      <w:color w:val="808080"/>
    </w:rPr>
  </w:style>
  <w:style w:type="character" w:customStyle="1" w:styleId="Heading1Char">
    <w:name w:val="Heading 1 Char"/>
    <w:link w:val="Heading1"/>
    <w:uiPriority w:val="99"/>
    <w:rsid w:val="001121D0"/>
    <w:rPr>
      <w:rFonts w:asciiTheme="majorHAnsi" w:hAnsiTheme="majorHAnsi" w:cs="Arial"/>
      <w:bCs/>
      <w:color w:val="333399"/>
      <w:kern w:val="32"/>
      <w:sz w:val="36"/>
      <w:szCs w:val="36"/>
      <w:lang w:eastAsia="el-GR"/>
    </w:rPr>
  </w:style>
  <w:style w:type="character" w:customStyle="1" w:styleId="Heading2Char">
    <w:name w:val="Heading 2 Char"/>
    <w:link w:val="Heading2"/>
    <w:uiPriority w:val="99"/>
    <w:rsid w:val="001121D0"/>
    <w:rPr>
      <w:rFonts w:asciiTheme="majorHAnsi" w:hAnsiTheme="majorHAnsi" w:cs="Arial"/>
      <w:b/>
      <w:iCs/>
      <w:color w:val="333399"/>
      <w:kern w:val="32"/>
      <w:sz w:val="28"/>
      <w:szCs w:val="28"/>
    </w:rPr>
  </w:style>
  <w:style w:type="paragraph" w:styleId="ListParagraph">
    <w:name w:val="List Paragraph"/>
    <w:basedOn w:val="Normal"/>
    <w:uiPriority w:val="34"/>
    <w:rsid w:val="001121D0"/>
    <w:pPr>
      <w:ind w:firstLine="360"/>
      <w:jc w:val="both"/>
    </w:pPr>
  </w:style>
  <w:style w:type="character" w:styleId="Hyperlink">
    <w:name w:val="Hyperlink"/>
    <w:rsid w:val="001121D0"/>
    <w:rPr>
      <w:color w:val="0000FF"/>
      <w:u w:val="single"/>
    </w:rPr>
  </w:style>
  <w:style w:type="character" w:styleId="Strong">
    <w:name w:val="Strong"/>
    <w:uiPriority w:val="22"/>
    <w:rsid w:val="001121D0"/>
    <w:rPr>
      <w:b/>
      <w:bCs/>
    </w:rPr>
  </w:style>
  <w:style w:type="character" w:customStyle="1" w:styleId="BodyTextChar">
    <w:name w:val="Body Text Char"/>
    <w:basedOn w:val="DefaultParagraphFont"/>
    <w:link w:val="BodyText"/>
    <w:rsid w:val="00E575AD"/>
    <w:rPr>
      <w:rFonts w:asciiTheme="minorHAnsi" w:hAnsiTheme="minorHAnsi"/>
      <w:sz w:val="24"/>
      <w:szCs w:val="24"/>
      <w:lang w:eastAsia="el-GR"/>
    </w:rPr>
  </w:style>
  <w:style w:type="character" w:styleId="CommentReference">
    <w:name w:val="annotation reference"/>
    <w:basedOn w:val="DefaultParagraphFont"/>
    <w:uiPriority w:val="99"/>
    <w:semiHidden/>
    <w:unhideWhenUsed/>
    <w:rsid w:val="00C256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56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56A4"/>
    <w:rPr>
      <w:rFonts w:ascii="Cambria" w:hAnsi="Cambria"/>
      <w:lang w:eastAsia="el-G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56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56A4"/>
    <w:rPr>
      <w:rFonts w:ascii="Cambria" w:hAnsi="Cambria"/>
      <w:b/>
      <w:bCs/>
      <w:lang w:eastAsia="el-GR"/>
    </w:rPr>
  </w:style>
  <w:style w:type="paragraph" w:styleId="Revision">
    <w:name w:val="Revision"/>
    <w:hidden/>
    <w:uiPriority w:val="99"/>
    <w:semiHidden/>
    <w:rsid w:val="00C256A4"/>
    <w:rPr>
      <w:rFonts w:ascii="Cambria" w:hAnsi="Cambria"/>
      <w:sz w:val="22"/>
      <w:szCs w:val="24"/>
      <w:lang w:eastAsia="el-GR"/>
    </w:rPr>
  </w:style>
  <w:style w:type="paragraph" w:customStyle="1" w:styleId="StyleListNumber1Italic">
    <w:name w:val="Style List Number 1 + Italic"/>
    <w:basedOn w:val="ListNumber1"/>
    <w:rsid w:val="001121D0"/>
    <w:rPr>
      <w:i/>
      <w:iCs/>
    </w:rPr>
  </w:style>
  <w:style w:type="table" w:styleId="PlainTable5">
    <w:name w:val="Plain Table 5"/>
    <w:basedOn w:val="TableNormal"/>
    <w:uiPriority w:val="45"/>
    <w:rsid w:val="002759A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7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gakis\Documents\Custom%20Office%20Templates\UF_course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2BC495098324B0988BA2E52C7DB1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951F2-35A4-41F0-8194-AD39FCF16DF3}"/>
      </w:docPartPr>
      <w:docPartBody>
        <w:p w:rsidR="00150DEF" w:rsidRDefault="00F9108D" w:rsidP="00F9108D">
          <w:pPr>
            <w:pStyle w:val="72BC495098324B0988BA2E52C7DB11BA"/>
          </w:pPr>
          <w:r w:rsidRPr="00A519C0">
            <w:rPr>
              <w:rStyle w:val="PlaceholderText"/>
            </w:rPr>
            <w:t>[Title]</w:t>
          </w:r>
        </w:p>
      </w:docPartBody>
    </w:docPart>
    <w:docPart>
      <w:docPartPr>
        <w:name w:val="D5CD40CBA53B4DDBA923066572A51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B658B-CA81-4D8E-9890-8B4C7120855F}"/>
      </w:docPartPr>
      <w:docPartBody>
        <w:p w:rsidR="005F3723" w:rsidRDefault="00D22731">
          <w:r w:rsidRPr="00B36C1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521"/>
    <w:rsid w:val="00025DF6"/>
    <w:rsid w:val="0005799F"/>
    <w:rsid w:val="000942A3"/>
    <w:rsid w:val="001023F1"/>
    <w:rsid w:val="0013451D"/>
    <w:rsid w:val="00150DEF"/>
    <w:rsid w:val="00163A94"/>
    <w:rsid w:val="001C38B6"/>
    <w:rsid w:val="002572DE"/>
    <w:rsid w:val="00273E32"/>
    <w:rsid w:val="002774EE"/>
    <w:rsid w:val="00311606"/>
    <w:rsid w:val="00360B63"/>
    <w:rsid w:val="003925DE"/>
    <w:rsid w:val="003A5856"/>
    <w:rsid w:val="00415932"/>
    <w:rsid w:val="004D3A5D"/>
    <w:rsid w:val="00536807"/>
    <w:rsid w:val="00565765"/>
    <w:rsid w:val="005F3723"/>
    <w:rsid w:val="006B0725"/>
    <w:rsid w:val="00707CB9"/>
    <w:rsid w:val="008A5CC2"/>
    <w:rsid w:val="008B2EA5"/>
    <w:rsid w:val="008C106D"/>
    <w:rsid w:val="008D563B"/>
    <w:rsid w:val="00966F4B"/>
    <w:rsid w:val="0097415B"/>
    <w:rsid w:val="00A0524B"/>
    <w:rsid w:val="00B42D15"/>
    <w:rsid w:val="00BD5589"/>
    <w:rsid w:val="00BE3125"/>
    <w:rsid w:val="00C608AC"/>
    <w:rsid w:val="00CF3521"/>
    <w:rsid w:val="00D22731"/>
    <w:rsid w:val="00D30000"/>
    <w:rsid w:val="00D8130F"/>
    <w:rsid w:val="00E26728"/>
    <w:rsid w:val="00F9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5CC2"/>
    <w:rPr>
      <w:color w:val="808080"/>
    </w:rPr>
  </w:style>
  <w:style w:type="paragraph" w:customStyle="1" w:styleId="270DC3890E7E4E3E90ED828CD9A3DF12">
    <w:name w:val="270DC3890E7E4E3E90ED828CD9A3DF12"/>
  </w:style>
  <w:style w:type="paragraph" w:customStyle="1" w:styleId="104EAF39D6B44BDDB4F979733DD41F48">
    <w:name w:val="104EAF39D6B44BDDB4F979733DD41F48"/>
  </w:style>
  <w:style w:type="paragraph" w:customStyle="1" w:styleId="28009370942A4B56B20CE2072CD349E2">
    <w:name w:val="28009370942A4B56B20CE2072CD349E2"/>
    <w:rsid w:val="00CF3521"/>
  </w:style>
  <w:style w:type="paragraph" w:customStyle="1" w:styleId="C19AA67ED03C41BF8239A01CA8D07CAD">
    <w:name w:val="C19AA67ED03C41BF8239A01CA8D07CAD"/>
    <w:rsid w:val="00CF3521"/>
  </w:style>
  <w:style w:type="paragraph" w:customStyle="1" w:styleId="124393EC8D2C4B90B08B4F1877A895E2">
    <w:name w:val="124393EC8D2C4B90B08B4F1877A895E2"/>
    <w:rsid w:val="00707CB9"/>
  </w:style>
  <w:style w:type="paragraph" w:customStyle="1" w:styleId="0242DCED7FAF4F47BC85919A2DE126A3">
    <w:name w:val="0242DCED7FAF4F47BC85919A2DE126A3"/>
    <w:rsid w:val="00707CB9"/>
  </w:style>
  <w:style w:type="paragraph" w:customStyle="1" w:styleId="E1BC33669C744B5791FF1C6CA1F2D7FE">
    <w:name w:val="E1BC33669C744B5791FF1C6CA1F2D7FE"/>
    <w:rsid w:val="002572DE"/>
  </w:style>
  <w:style w:type="paragraph" w:customStyle="1" w:styleId="7ECAE8A0078746C483D675605C5AF6A4">
    <w:name w:val="7ECAE8A0078746C483D675605C5AF6A4"/>
    <w:rsid w:val="002572DE"/>
  </w:style>
  <w:style w:type="paragraph" w:customStyle="1" w:styleId="412E8948013B4B27B50E66F778ABF78F">
    <w:name w:val="412E8948013B4B27B50E66F778ABF78F"/>
    <w:rsid w:val="00565765"/>
  </w:style>
  <w:style w:type="paragraph" w:customStyle="1" w:styleId="7B668911122F42378834FADB62C43BF0">
    <w:name w:val="7B668911122F42378834FADB62C43BF0"/>
    <w:rsid w:val="00565765"/>
  </w:style>
  <w:style w:type="paragraph" w:customStyle="1" w:styleId="72BC495098324B0988BA2E52C7DB11BA">
    <w:name w:val="72BC495098324B0988BA2E52C7DB11BA"/>
    <w:rsid w:val="00F9108D"/>
  </w:style>
  <w:style w:type="paragraph" w:customStyle="1" w:styleId="51568247870C45E59EFC2EA2000009AA">
    <w:name w:val="51568247870C45E59EFC2EA2000009AA"/>
    <w:rsid w:val="00F910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7F8CB7-312A-48AE-A5B9-F672AB79E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UF_course_template.dotx</Template>
  <TotalTime>1804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2</vt:lpstr>
    </vt:vector>
  </TitlesOfParts>
  <Company>ΑΜΕΙΝΟΝ</Company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2 - R Section</dc:title>
  <dc:subject>Feb. 24th, 2017</dc:subject>
  <dc:creator>Kostas Gakis</dc:creator>
  <cp:keywords/>
  <dc:description/>
  <cp:lastModifiedBy>zhoukezhuo</cp:lastModifiedBy>
  <cp:revision>139</cp:revision>
  <cp:lastPrinted>2018-02-21T04:35:00Z</cp:lastPrinted>
  <dcterms:created xsi:type="dcterms:W3CDTF">2016-10-03T23:42:00Z</dcterms:created>
  <dcterms:modified xsi:type="dcterms:W3CDTF">2018-02-22T21:33:00Z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mester">
    <vt:lpwstr>Spring 2017</vt:lpwstr>
  </property>
  <property fmtid="{D5CDD505-2E9C-101B-9397-08002B2CF9AE}" pid="3" name="Section">
    <vt:lpwstr>2611</vt:lpwstr>
  </property>
  <property fmtid="{D5CDD505-2E9C-101B-9397-08002B2CF9AE}" pid="4" name="CourseID">
    <vt:lpwstr>ESI 4221C</vt:lpwstr>
  </property>
  <property fmtid="{D5CDD505-2E9C-101B-9397-08002B2CF9AE}" pid="5" name="CourseDesc">
    <vt:lpwstr>Industrial Quality Control</vt:lpwstr>
  </property>
</Properties>
</file>